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31F2F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30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31" w14:textId="77777777" w:rsidR="00EA5CE4" w:rsidRPr="00451975" w:rsidRDefault="00EC39C6" w:rsidP="00B72CFE">
      <w:pPr>
        <w:pStyle w:val="Style2nomrubrique"/>
      </w:pPr>
      <w:r w:rsidRPr="00451975">
        <w:t>DOSSIER D’EXPLOITATION</w:t>
      </w:r>
    </w:p>
    <w:p w14:paraId="57A31F32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33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34" w14:textId="77777777" w:rsidR="00EA5CE4" w:rsidRPr="00451975" w:rsidRDefault="00EC39C6" w:rsidP="00B72CFE">
      <w:pPr>
        <w:pStyle w:val="Zonetypededocument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Dossier d’Exploitation</w:t>
      </w:r>
    </w:p>
    <w:p w14:paraId="57A31F35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36" w14:textId="77777777" w:rsidR="00EA5CE4" w:rsidRPr="00451975" w:rsidRDefault="00EC39C6" w:rsidP="00B72CFE">
      <w:pPr>
        <w:spacing w:before="120"/>
        <w:jc w:val="right"/>
        <w:rPr>
          <w:rFonts w:asciiTheme="minorHAnsi" w:hAnsiTheme="minorHAnsi"/>
        </w:rPr>
      </w:pPr>
      <w:r w:rsidRPr="00451975">
        <w:rPr>
          <w:rFonts w:asciiTheme="minorHAnsi" w:hAnsiTheme="minorHAnsi"/>
          <w:noProof/>
        </w:rPr>
        <w:drawing>
          <wp:inline distT="0" distB="0" distL="0" distR="0" wp14:anchorId="57A32011" wp14:editId="57A32012">
            <wp:extent cx="2162175" cy="228600"/>
            <wp:effectExtent l="0" t="0" r="9525" b="0"/>
            <wp:docPr id="1" name="Image 1" descr="400_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_A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1F37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38" w14:textId="77777777" w:rsidR="00EA5CE4" w:rsidRPr="00451975" w:rsidRDefault="00EA5CE4" w:rsidP="00B72CFE">
      <w:pPr>
        <w:pStyle w:val="Stylenomrubrique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 xml:space="preserve">Titre 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6148"/>
        <w:gridCol w:w="3138"/>
      </w:tblGrid>
      <w:tr w:rsidR="00EA5CE4" w:rsidRPr="00451975" w14:paraId="57A31F3C" w14:textId="77777777" w:rsidTr="00EA5CE4">
        <w:trPr>
          <w:trHeight w:val="505"/>
        </w:trPr>
        <w:tc>
          <w:tcPr>
            <w:tcW w:w="6487" w:type="dxa"/>
            <w:vMerge w:val="restart"/>
          </w:tcPr>
          <w:p w14:paraId="57A31F39" w14:textId="77777777" w:rsidR="00EA5CE4" w:rsidRPr="00451975" w:rsidRDefault="00EC39C6" w:rsidP="00B72CFE">
            <w:pPr>
              <w:pStyle w:val="Zoneprojet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Déversement des temps EASYVISTA vers SCIFORMA</w:t>
            </w:r>
          </w:p>
        </w:tc>
        <w:tc>
          <w:tcPr>
            <w:tcW w:w="3291" w:type="dxa"/>
          </w:tcPr>
          <w:p w14:paraId="57A31F3A" w14:textId="77777777" w:rsidR="00EA5CE4" w:rsidRPr="00451975" w:rsidRDefault="00EA5CE4" w:rsidP="00B72CFE">
            <w:pPr>
              <w:pStyle w:val="Stylesoustitre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 xml:space="preserve">Référence </w:t>
            </w:r>
          </w:p>
          <w:p w14:paraId="57A31F3B" w14:textId="77777777" w:rsidR="00EA5CE4" w:rsidRPr="00451975" w:rsidRDefault="00EA5CE4" w:rsidP="00B72CFE">
            <w:pPr>
              <w:pStyle w:val="ZoneRfrence"/>
              <w:spacing w:before="120"/>
              <w:rPr>
                <w:rFonts w:asciiTheme="minorHAnsi" w:hAnsiTheme="minorHAnsi"/>
              </w:rPr>
            </w:pPr>
          </w:p>
        </w:tc>
      </w:tr>
      <w:tr w:rsidR="00EA5CE4" w:rsidRPr="00451975" w14:paraId="57A31F40" w14:textId="77777777" w:rsidTr="00EA5CE4">
        <w:trPr>
          <w:trHeight w:val="490"/>
        </w:trPr>
        <w:tc>
          <w:tcPr>
            <w:tcW w:w="6487" w:type="dxa"/>
            <w:vMerge/>
          </w:tcPr>
          <w:p w14:paraId="57A31F3D" w14:textId="77777777" w:rsidR="00EA5CE4" w:rsidRPr="00451975" w:rsidRDefault="00EA5CE4" w:rsidP="00B72CF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291" w:type="dxa"/>
          </w:tcPr>
          <w:p w14:paraId="57A31F3E" w14:textId="77777777" w:rsidR="00EA5CE4" w:rsidRPr="00451975" w:rsidRDefault="00EA5CE4" w:rsidP="00B72CFE">
            <w:pPr>
              <w:pStyle w:val="Stylesoustitre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Document</w:t>
            </w:r>
          </w:p>
          <w:p w14:paraId="57A31F3F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/>
            </w:r>
            <w:r w:rsidRPr="00451975">
              <w:rPr>
                <w:rFonts w:asciiTheme="minorHAnsi" w:hAnsiTheme="minorHAnsi"/>
              </w:rPr>
              <w:instrText xml:space="preserve"> FILENAME   \* MERGEFORMAT </w:instrText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="00EC39C6" w:rsidRPr="00451975">
              <w:rPr>
                <w:rFonts w:asciiTheme="minorHAnsi" w:hAnsiTheme="minorHAnsi"/>
                <w:noProof/>
              </w:rPr>
              <w:t>Document2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</w:tr>
    </w:tbl>
    <w:p w14:paraId="57A31F41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42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43" w14:textId="77777777" w:rsidR="00EA5CE4" w:rsidRPr="00451975" w:rsidRDefault="00EA5CE4" w:rsidP="00B72CFE">
      <w:pPr>
        <w:pStyle w:val="Stylenomrubrique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Historique des versions</w:t>
      </w:r>
    </w:p>
    <w:tbl>
      <w:tblPr>
        <w:tblStyle w:val="Grilledutableau"/>
        <w:tblW w:w="9747" w:type="dxa"/>
        <w:tblLook w:val="01E0" w:firstRow="1" w:lastRow="1" w:firstColumn="1" w:lastColumn="1" w:noHBand="0" w:noVBand="0"/>
      </w:tblPr>
      <w:tblGrid>
        <w:gridCol w:w="1101"/>
        <w:gridCol w:w="1275"/>
        <w:gridCol w:w="2367"/>
        <w:gridCol w:w="1744"/>
        <w:gridCol w:w="3260"/>
      </w:tblGrid>
      <w:tr w:rsidR="00EA5CE4" w:rsidRPr="00451975" w14:paraId="57A31F49" w14:textId="77777777" w:rsidTr="00EA5CE4">
        <w:trPr>
          <w:trHeight w:hRule="exact" w:val="340"/>
        </w:trPr>
        <w:tc>
          <w:tcPr>
            <w:tcW w:w="1101" w:type="dxa"/>
          </w:tcPr>
          <w:p w14:paraId="57A31F44" w14:textId="77777777" w:rsidR="00EA5CE4" w:rsidRPr="00451975" w:rsidRDefault="00EA5CE4" w:rsidP="00B72CFE">
            <w:pPr>
              <w:pStyle w:val="StyleTitretableau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Version</w:t>
            </w:r>
          </w:p>
        </w:tc>
        <w:tc>
          <w:tcPr>
            <w:tcW w:w="1275" w:type="dxa"/>
          </w:tcPr>
          <w:p w14:paraId="57A31F45" w14:textId="77777777" w:rsidR="00EA5CE4" w:rsidRPr="00451975" w:rsidRDefault="00EA5CE4" w:rsidP="00B72CFE">
            <w:pPr>
              <w:pStyle w:val="StyleTitretableau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Date</w:t>
            </w:r>
          </w:p>
        </w:tc>
        <w:tc>
          <w:tcPr>
            <w:tcW w:w="2367" w:type="dxa"/>
          </w:tcPr>
          <w:p w14:paraId="57A31F46" w14:textId="77777777" w:rsidR="00EA5CE4" w:rsidRPr="00451975" w:rsidRDefault="00EA5CE4" w:rsidP="00B72CFE">
            <w:pPr>
              <w:pStyle w:val="StyleTitretableau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Rédacteur</w:t>
            </w:r>
          </w:p>
        </w:tc>
        <w:tc>
          <w:tcPr>
            <w:tcW w:w="1744" w:type="dxa"/>
          </w:tcPr>
          <w:p w14:paraId="57A31F47" w14:textId="77777777" w:rsidR="00EA5CE4" w:rsidRPr="00451975" w:rsidRDefault="00EA5CE4" w:rsidP="00B72CFE">
            <w:pPr>
              <w:pStyle w:val="StyleTitretableau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 xml:space="preserve">Statut </w:t>
            </w:r>
          </w:p>
        </w:tc>
        <w:tc>
          <w:tcPr>
            <w:tcW w:w="3260" w:type="dxa"/>
          </w:tcPr>
          <w:p w14:paraId="57A31F48" w14:textId="77777777" w:rsidR="00EA5CE4" w:rsidRPr="00451975" w:rsidRDefault="00EA5CE4" w:rsidP="00B72CFE">
            <w:pPr>
              <w:pStyle w:val="StyleTitretableau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Commentaires / Modifications</w:t>
            </w:r>
          </w:p>
        </w:tc>
      </w:tr>
      <w:tr w:rsidR="00EA5CE4" w:rsidRPr="00451975" w14:paraId="57A31F4F" w14:textId="77777777" w:rsidTr="00EA5CE4">
        <w:trPr>
          <w:trHeight w:hRule="exact" w:val="340"/>
        </w:trPr>
        <w:tc>
          <w:tcPr>
            <w:tcW w:w="1101" w:type="dxa"/>
          </w:tcPr>
          <w:p w14:paraId="57A31F4A" w14:textId="77777777" w:rsidR="00EA5CE4" w:rsidRPr="00451975" w:rsidRDefault="00EC39C6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t>1</w:t>
            </w:r>
            <w:r w:rsidR="00EA5CE4" w:rsidRPr="00451975">
              <w:rPr>
                <w:rFonts w:asciiTheme="minorHAnsi" w:hAnsiTheme="minorHAnsi"/>
              </w:rPr>
              <w:t>.</w:t>
            </w:r>
            <w:bookmarkStart w:id="0" w:name="ListeDéroulante3"/>
            <w:r w:rsidR="00EA5CE4" w:rsidRPr="00451975">
              <w:rPr>
                <w:rFonts w:asciiTheme="minorHAnsi" w:hAnsiTheme="minorHAnsi"/>
              </w:rPr>
              <w:fldChar w:fldCharType="begin">
                <w:ffData>
                  <w:name w:val="ListeDéroulante3"/>
                  <w:enabled/>
                  <w:calcOnExit w:val="0"/>
                  <w:statusText w:type="text" w:val="A renseigner si proposition validée ou non validée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="00EA5CE4" w:rsidRPr="00451975">
              <w:rPr>
                <w:rFonts w:asciiTheme="minorHAnsi" w:hAnsiTheme="minorHAnsi"/>
              </w:rPr>
              <w:instrText xml:space="preserve"> FORMDROPDOWN </w:instrText>
            </w:r>
            <w:r w:rsidR="00884936">
              <w:rPr>
                <w:rFonts w:asciiTheme="minorHAnsi" w:hAnsiTheme="minorHAnsi"/>
              </w:rPr>
            </w:r>
            <w:r w:rsidR="00884936">
              <w:rPr>
                <w:rFonts w:asciiTheme="minorHAnsi" w:hAnsiTheme="minorHAnsi"/>
              </w:rPr>
              <w:fldChar w:fldCharType="separate"/>
            </w:r>
            <w:r w:rsidR="00EA5CE4" w:rsidRPr="00451975">
              <w:rPr>
                <w:rFonts w:asciiTheme="minorHAnsi" w:hAnsiTheme="minorHAnsi"/>
              </w:rPr>
              <w:fldChar w:fldCharType="end"/>
            </w:r>
            <w:bookmarkEnd w:id="0"/>
          </w:p>
        </w:tc>
        <w:tc>
          <w:tcPr>
            <w:tcW w:w="1275" w:type="dxa"/>
          </w:tcPr>
          <w:p w14:paraId="57A31F4B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/>
            </w:r>
            <w:r w:rsidRPr="00451975">
              <w:rPr>
                <w:rFonts w:asciiTheme="minorHAnsi" w:hAnsiTheme="minorHAnsi"/>
              </w:rPr>
              <w:instrText xml:space="preserve"> CREATEDATE  \@ "dd/MM/yyyy"  \* MERGEFORMAT </w:instrText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="00EC39C6" w:rsidRPr="00451975">
              <w:rPr>
                <w:rFonts w:asciiTheme="minorHAnsi" w:hAnsiTheme="minorHAnsi"/>
                <w:noProof/>
              </w:rPr>
              <w:t>08/08/2014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367" w:type="dxa"/>
          </w:tcPr>
          <w:p w14:paraId="57A31F4C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/>
            </w:r>
            <w:r w:rsidRPr="00451975">
              <w:rPr>
                <w:rFonts w:asciiTheme="minorHAnsi" w:hAnsiTheme="minorHAnsi"/>
              </w:rPr>
              <w:instrText xml:space="preserve"> AUTHOR  \* Upper  \* MERGEFORMAT </w:instrText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="00EC39C6" w:rsidRPr="00451975">
              <w:rPr>
                <w:rFonts w:asciiTheme="minorHAnsi" w:hAnsiTheme="minorHAnsi"/>
                <w:noProof/>
              </w:rPr>
              <w:t>SEYER SANDRINE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744" w:type="dxa"/>
          </w:tcPr>
          <w:p w14:paraId="57A31F4D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</w:p>
        </w:tc>
        <w:bookmarkStart w:id="1" w:name="Texte45"/>
        <w:tc>
          <w:tcPr>
            <w:tcW w:w="3260" w:type="dxa"/>
          </w:tcPr>
          <w:p w14:paraId="57A31F4E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Texte45"/>
                  <w:enabled/>
                  <w:calcOnExit w:val="0"/>
                  <w:textInput/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  <w:bookmarkEnd w:id="1"/>
          </w:p>
        </w:tc>
      </w:tr>
      <w:tr w:rsidR="00EA5CE4" w:rsidRPr="00451975" w14:paraId="57A31F55" w14:textId="77777777" w:rsidTr="00EA5CE4">
        <w:trPr>
          <w:trHeight w:hRule="exact" w:val="340"/>
        </w:trPr>
        <w:tc>
          <w:tcPr>
            <w:tcW w:w="1101" w:type="dxa"/>
          </w:tcPr>
          <w:p w14:paraId="57A31F50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ListeDéroulante2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FORMDROPDOWN </w:instrText>
            </w:r>
            <w:r w:rsidR="00884936">
              <w:rPr>
                <w:rFonts w:asciiTheme="minorHAnsi" w:hAnsiTheme="minorHAnsi"/>
              </w:rPr>
            </w:r>
            <w:r w:rsidR="00884936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</w:rPr>
              <w:fldChar w:fldCharType="end"/>
            </w:r>
            <w:r w:rsidRPr="00451975">
              <w:rPr>
                <w:rFonts w:asciiTheme="minorHAnsi" w:hAnsiTheme="minorHAnsi"/>
              </w:rPr>
              <w:t>.</w:t>
            </w:r>
            <w:r w:rsidRPr="00451975">
              <w:rPr>
                <w:rFonts w:asciiTheme="minorHAnsi" w:hAnsiTheme="minorHAnsi"/>
              </w:rPr>
              <w:fldChar w:fldCharType="begin">
                <w:ffData>
                  <w:name w:val="ListeDéroulante3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FORMDROPDOWN </w:instrText>
            </w:r>
            <w:r w:rsidR="00884936">
              <w:rPr>
                <w:rFonts w:asciiTheme="minorHAnsi" w:hAnsiTheme="minorHAnsi"/>
              </w:rPr>
            </w:r>
            <w:r w:rsidR="00884936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  <w:bookmarkStart w:id="2" w:name="Texte43"/>
        <w:tc>
          <w:tcPr>
            <w:tcW w:w="1275" w:type="dxa"/>
          </w:tcPr>
          <w:p w14:paraId="57A31F51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Texte4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  <w:bookmarkEnd w:id="2"/>
          </w:p>
        </w:tc>
        <w:bookmarkStart w:id="3" w:name="Texte44"/>
        <w:tc>
          <w:tcPr>
            <w:tcW w:w="2367" w:type="dxa"/>
          </w:tcPr>
          <w:p w14:paraId="57A31F52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Texte44"/>
                  <w:enabled/>
                  <w:calcOnExit w:val="0"/>
                  <w:textInput/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  <w:bookmarkEnd w:id="3"/>
          </w:p>
        </w:tc>
        <w:tc>
          <w:tcPr>
            <w:tcW w:w="1744" w:type="dxa"/>
          </w:tcPr>
          <w:p w14:paraId="57A31F53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57A31F54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</w:tr>
      <w:tr w:rsidR="00EA5CE4" w:rsidRPr="00451975" w14:paraId="57A31F5B" w14:textId="77777777" w:rsidTr="00EA5CE4">
        <w:trPr>
          <w:trHeight w:hRule="exact" w:val="340"/>
        </w:trPr>
        <w:tc>
          <w:tcPr>
            <w:tcW w:w="1101" w:type="dxa"/>
          </w:tcPr>
          <w:p w14:paraId="57A31F56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ListeDéroulante2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FORMDROPDOWN </w:instrText>
            </w:r>
            <w:r w:rsidR="00884936">
              <w:rPr>
                <w:rFonts w:asciiTheme="minorHAnsi" w:hAnsiTheme="minorHAnsi"/>
              </w:rPr>
            </w:r>
            <w:r w:rsidR="00884936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</w:rPr>
              <w:fldChar w:fldCharType="end"/>
            </w:r>
            <w:r w:rsidRPr="00451975">
              <w:rPr>
                <w:rFonts w:asciiTheme="minorHAnsi" w:hAnsiTheme="minorHAnsi"/>
              </w:rPr>
              <w:t>.</w:t>
            </w:r>
            <w:r w:rsidRPr="00451975">
              <w:rPr>
                <w:rFonts w:asciiTheme="minorHAnsi" w:hAnsiTheme="minorHAnsi"/>
              </w:rPr>
              <w:fldChar w:fldCharType="begin">
                <w:ffData>
                  <w:name w:val="ListeDéroulante3"/>
                  <w:enabled/>
                  <w:calcOnExit w:val="0"/>
                  <w:ddList>
                    <w:listEntry w:val="0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</w:ddList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FORMDROPDOWN </w:instrText>
            </w:r>
            <w:r w:rsidR="00884936">
              <w:rPr>
                <w:rFonts w:asciiTheme="minorHAnsi" w:hAnsiTheme="minorHAnsi"/>
              </w:rPr>
            </w:r>
            <w:r w:rsidR="00884936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275" w:type="dxa"/>
          </w:tcPr>
          <w:p w14:paraId="57A31F57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2367" w:type="dxa"/>
          </w:tcPr>
          <w:p w14:paraId="57A31F58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744" w:type="dxa"/>
          </w:tcPr>
          <w:p w14:paraId="57A31F59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3260" w:type="dxa"/>
          </w:tcPr>
          <w:p w14:paraId="57A31F5A" w14:textId="77777777" w:rsidR="00EA5CE4" w:rsidRPr="00451975" w:rsidRDefault="00EA5CE4" w:rsidP="00B72CFE">
            <w:pPr>
              <w:pStyle w:val="normalN110"/>
              <w:spacing w:before="120"/>
              <w:rPr>
                <w:rFonts w:asciiTheme="minorHAnsi" w:hAnsiTheme="minorHAnsi"/>
              </w:rPr>
            </w:pPr>
            <w:r w:rsidRPr="00451975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51975">
              <w:rPr>
                <w:rFonts w:asciiTheme="minorHAnsi" w:hAnsiTheme="minorHAnsi"/>
              </w:rPr>
              <w:instrText xml:space="preserve"> FORMTEXT </w:instrText>
            </w:r>
            <w:r w:rsidRPr="00451975">
              <w:rPr>
                <w:rFonts w:asciiTheme="minorHAnsi" w:hAnsiTheme="minorHAnsi"/>
              </w:rPr>
            </w:r>
            <w:r w:rsidRPr="00451975">
              <w:rPr>
                <w:rFonts w:asciiTheme="minorHAnsi" w:hAnsiTheme="minorHAnsi"/>
              </w:rPr>
              <w:fldChar w:fldCharType="separate"/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  <w:noProof/>
              </w:rPr>
              <w:t> </w:t>
            </w:r>
            <w:r w:rsidRPr="00451975">
              <w:rPr>
                <w:rFonts w:asciiTheme="minorHAnsi" w:hAnsiTheme="minorHAnsi"/>
              </w:rPr>
              <w:fldChar w:fldCharType="end"/>
            </w:r>
          </w:p>
        </w:tc>
      </w:tr>
    </w:tbl>
    <w:p w14:paraId="57A31F5C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5D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5E" w14:textId="77777777" w:rsidR="00EA5CE4" w:rsidRPr="00451975" w:rsidRDefault="00EA5CE4" w:rsidP="00B72CFE">
      <w:pPr>
        <w:pStyle w:val="Style2nomrubrique"/>
      </w:pPr>
      <w:r w:rsidRPr="00451975">
        <w:t xml:space="preserve">resume </w:t>
      </w:r>
    </w:p>
    <w:p w14:paraId="57A31F5F" w14:textId="77777777" w:rsidR="009F177E" w:rsidRPr="00451975" w:rsidRDefault="009F177E" w:rsidP="00B72CFE">
      <w:pPr>
        <w:spacing w:before="120"/>
        <w:rPr>
          <w:rFonts w:asciiTheme="minorHAnsi" w:hAnsiTheme="minorHAnsi" w:cs="Arial"/>
        </w:rPr>
      </w:pPr>
    </w:p>
    <w:p w14:paraId="57A31F60" w14:textId="77777777" w:rsidR="00EA5CE4" w:rsidRPr="00451975" w:rsidRDefault="00EC39C6" w:rsidP="00B72CFE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Ce document a pour vocation de rendre autonome la direction Production d’APRIL Technologies pour l’exploitation de la chaine de traitement de déversement des temps EASYVISTA vers SCIFORMA.</w:t>
      </w:r>
    </w:p>
    <w:p w14:paraId="57A31F61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62" w14:textId="77777777" w:rsidR="009F177E" w:rsidRPr="00451975" w:rsidRDefault="00EA5CE4" w:rsidP="00B72CFE">
      <w:pPr>
        <w:spacing w:before="120"/>
        <w:rPr>
          <w:rFonts w:asciiTheme="minorHAnsi" w:hAnsiTheme="minorHAnsi" w:cs="Arial"/>
        </w:rPr>
      </w:pPr>
      <w:r w:rsidRPr="00451975">
        <w:rPr>
          <w:rFonts w:asciiTheme="minorHAnsi" w:hAnsiTheme="minorHAnsi" w:cs="Arial"/>
        </w:rPr>
        <w:br w:type="page"/>
      </w:r>
    </w:p>
    <w:p w14:paraId="57A31F63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64" w14:textId="77777777" w:rsidR="00EA5CE4" w:rsidRPr="00B72CFE" w:rsidRDefault="00EA5CE4" w:rsidP="00B72CFE">
      <w:pPr>
        <w:pStyle w:val="Style2nomrubrique"/>
      </w:pPr>
      <w:r w:rsidRPr="00B72CFE">
        <w:t>sommaire</w:t>
      </w:r>
    </w:p>
    <w:p w14:paraId="57A31F65" w14:textId="77777777" w:rsidR="00EA5CE4" w:rsidRPr="00451975" w:rsidRDefault="00EA5CE4" w:rsidP="00B72CFE">
      <w:pPr>
        <w:spacing w:before="120"/>
        <w:rPr>
          <w:rFonts w:asciiTheme="minorHAnsi" w:hAnsiTheme="minorHAnsi"/>
        </w:rPr>
      </w:pPr>
    </w:p>
    <w:p w14:paraId="57A31F66" w14:textId="77777777" w:rsidR="008D4B2D" w:rsidRDefault="00EA5CE4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r w:rsidRPr="00451975">
        <w:rPr>
          <w:rFonts w:asciiTheme="minorHAnsi" w:hAnsiTheme="minorHAnsi"/>
          <w:b/>
        </w:rPr>
        <w:fldChar w:fldCharType="begin"/>
      </w:r>
      <w:r w:rsidRPr="00451975">
        <w:rPr>
          <w:rFonts w:asciiTheme="minorHAnsi" w:hAnsiTheme="minorHAnsi"/>
          <w:b/>
        </w:rPr>
        <w:instrText xml:space="preserve"> TOC \o "1-3" \h \z \u </w:instrText>
      </w:r>
      <w:r w:rsidRPr="00451975">
        <w:rPr>
          <w:rFonts w:asciiTheme="minorHAnsi" w:hAnsiTheme="minorHAnsi"/>
          <w:b/>
        </w:rPr>
        <w:fldChar w:fldCharType="separate"/>
      </w:r>
      <w:hyperlink w:anchor="_Toc399152437" w:history="1">
        <w:r w:rsidR="008D4B2D" w:rsidRPr="009078A9">
          <w:rPr>
            <w:rStyle w:val="Lienhypertexte"/>
            <w:noProof/>
          </w:rPr>
          <w:t>1 - SOURCES ET INFORMATIONS GENERALES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_Toc399152437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3</w:t>
        </w:r>
        <w:r w:rsidR="008D4B2D">
          <w:rPr>
            <w:noProof/>
            <w:webHidden/>
          </w:rPr>
          <w:fldChar w:fldCharType="end"/>
        </w:r>
      </w:hyperlink>
    </w:p>
    <w:p w14:paraId="57A31F67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38" w:history="1">
        <w:r w:rsidR="008D4B2D" w:rsidRPr="009078A9">
          <w:rPr>
            <w:rStyle w:val="Lienhypertexte"/>
            <w:noProof/>
          </w:rPr>
          <w:t>1.1 - Chaine de traitement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_Toc399152438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3</w:t>
        </w:r>
        <w:r w:rsidR="008D4B2D">
          <w:rPr>
            <w:noProof/>
            <w:webHidden/>
          </w:rPr>
          <w:fldChar w:fldCharType="end"/>
        </w:r>
      </w:hyperlink>
    </w:p>
    <w:p w14:paraId="57A31F68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39" w:history="1">
        <w:r w:rsidR="008D4B2D" w:rsidRPr="009078A9">
          <w:rPr>
            <w:rStyle w:val="Lienhypertexte"/>
            <w:noProof/>
          </w:rPr>
          <w:t>1.2 - Sources.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_Toc399152439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3</w:t>
        </w:r>
        <w:r w:rsidR="008D4B2D">
          <w:rPr>
            <w:noProof/>
            <w:webHidden/>
          </w:rPr>
          <w:fldChar w:fldCharType="end"/>
        </w:r>
      </w:hyperlink>
    </w:p>
    <w:p w14:paraId="57A31F69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0" w:history="1">
        <w:r w:rsidR="008D4B2D" w:rsidRPr="009078A9">
          <w:rPr>
            <w:rStyle w:val="Lienhypertexte"/>
            <w:noProof/>
          </w:rPr>
          <w:t>1.3 - Serveurs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_Toc399152440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3</w:t>
        </w:r>
        <w:r w:rsidR="008D4B2D">
          <w:rPr>
            <w:noProof/>
            <w:webHidden/>
          </w:rPr>
          <w:fldChar w:fldCharType="end"/>
        </w:r>
      </w:hyperlink>
    </w:p>
    <w:p w14:paraId="57A31F6A" w14:textId="77777777" w:rsidR="008D4B2D" w:rsidRDefault="00884936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399152441" w:history="1">
        <w:r w:rsidR="008D4B2D" w:rsidRPr="009078A9">
          <w:rPr>
            <w:rStyle w:val="Lienhypertexte"/>
            <w:noProof/>
          </w:rPr>
          <w:t>2 - DESCRIPTIF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_Toc399152441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4</w:t>
        </w:r>
        <w:r w:rsidR="008D4B2D">
          <w:rPr>
            <w:noProof/>
            <w:webHidden/>
          </w:rPr>
          <w:fldChar w:fldCharType="end"/>
        </w:r>
      </w:hyperlink>
    </w:p>
    <w:p w14:paraId="57A31F6B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2" w:history="1">
        <w:r w:rsidR="008D4B2D" w:rsidRPr="009078A9">
          <w:rPr>
            <w:rStyle w:val="Lienhypertexte"/>
            <w:noProof/>
          </w:rPr>
          <w:t>2.1 - Objectifs du traitement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_Toc399152442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4</w:t>
        </w:r>
        <w:r w:rsidR="008D4B2D">
          <w:rPr>
            <w:noProof/>
            <w:webHidden/>
          </w:rPr>
          <w:fldChar w:fldCharType="end"/>
        </w:r>
      </w:hyperlink>
    </w:p>
    <w:p w14:paraId="57A31F6C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3" w:history="1">
        <w:r w:rsidR="008D4B2D" w:rsidRPr="009078A9">
          <w:rPr>
            <w:rStyle w:val="Lienhypertexte"/>
            <w:noProof/>
          </w:rPr>
          <w:t>2.2 - Principes de fonctionnement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_Toc399152443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4</w:t>
        </w:r>
        <w:r w:rsidR="008D4B2D">
          <w:rPr>
            <w:noProof/>
            <w:webHidden/>
          </w:rPr>
          <w:fldChar w:fldCharType="end"/>
        </w:r>
      </w:hyperlink>
    </w:p>
    <w:p w14:paraId="57A31F6D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4" w:history="1">
        <w:r w:rsidR="008D4B2D" w:rsidRPr="009078A9">
          <w:rPr>
            <w:rStyle w:val="Lienhypertexte"/>
            <w:noProof/>
          </w:rPr>
          <w:t>2.2.1 - Sélection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_Toc399152444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4</w:t>
        </w:r>
        <w:r w:rsidR="008D4B2D">
          <w:rPr>
            <w:noProof/>
            <w:webHidden/>
          </w:rPr>
          <w:fldChar w:fldCharType="end"/>
        </w:r>
      </w:hyperlink>
    </w:p>
    <w:p w14:paraId="57A31F6E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5" w:history="1">
        <w:r w:rsidR="008D4B2D" w:rsidRPr="009078A9">
          <w:rPr>
            <w:rStyle w:val="Lienhypertexte"/>
            <w:noProof/>
          </w:rPr>
          <w:t>2.2.2 - Période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_Toc399152445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4</w:t>
        </w:r>
        <w:r w:rsidR="008D4B2D">
          <w:rPr>
            <w:noProof/>
            <w:webHidden/>
          </w:rPr>
          <w:fldChar w:fldCharType="end"/>
        </w:r>
      </w:hyperlink>
    </w:p>
    <w:p w14:paraId="57A31F6F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6" w:history="1">
        <w:r w:rsidR="008D4B2D" w:rsidRPr="009078A9">
          <w:rPr>
            <w:rStyle w:val="Lienhypertexte"/>
            <w:noProof/>
          </w:rPr>
          <w:t>2.2.3 - Source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_Toc399152446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4</w:t>
        </w:r>
        <w:r w:rsidR="008D4B2D">
          <w:rPr>
            <w:noProof/>
            <w:webHidden/>
          </w:rPr>
          <w:fldChar w:fldCharType="end"/>
        </w:r>
      </w:hyperlink>
    </w:p>
    <w:p w14:paraId="57A31F70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7" w:history="1">
        <w:r w:rsidR="008D4B2D" w:rsidRPr="009078A9">
          <w:rPr>
            <w:rStyle w:val="Lienhypertexte"/>
            <w:noProof/>
          </w:rPr>
          <w:t>2.2.4 - Cible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_Toc399152447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5</w:t>
        </w:r>
        <w:r w:rsidR="008D4B2D">
          <w:rPr>
            <w:noProof/>
            <w:webHidden/>
          </w:rPr>
          <w:fldChar w:fldCharType="end"/>
        </w:r>
      </w:hyperlink>
    </w:p>
    <w:p w14:paraId="57A31F71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48" w:history="1">
        <w:r w:rsidR="008D4B2D" w:rsidRPr="009078A9">
          <w:rPr>
            <w:rStyle w:val="Lienhypertexte"/>
            <w:noProof/>
          </w:rPr>
          <w:t>2.3 - Etapes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_Toc399152448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5</w:t>
        </w:r>
        <w:r w:rsidR="008D4B2D">
          <w:rPr>
            <w:noProof/>
            <w:webHidden/>
          </w:rPr>
          <w:fldChar w:fldCharType="end"/>
        </w:r>
      </w:hyperlink>
    </w:p>
    <w:p w14:paraId="57A31F72" w14:textId="77777777" w:rsidR="008D4B2D" w:rsidRDefault="00884936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399152449" w:history="1">
        <w:r w:rsidR="008D4B2D" w:rsidRPr="009078A9">
          <w:rPr>
            <w:rStyle w:val="Lienhypertexte"/>
            <w:noProof/>
          </w:rPr>
          <w:t>3 - GESTION DES ANOMALIES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_Toc399152449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6</w:t>
        </w:r>
        <w:r w:rsidR="008D4B2D">
          <w:rPr>
            <w:noProof/>
            <w:webHidden/>
          </w:rPr>
          <w:fldChar w:fldCharType="end"/>
        </w:r>
      </w:hyperlink>
    </w:p>
    <w:p w14:paraId="57A31F73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0" w:history="1">
        <w:r w:rsidR="008D4B2D" w:rsidRPr="009078A9">
          <w:rPr>
            <w:rStyle w:val="Lienhypertexte"/>
            <w:noProof/>
          </w:rPr>
          <w:t>3.1 - Anomalies techniques.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_Toc399152450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7</w:t>
        </w:r>
        <w:r w:rsidR="008D4B2D">
          <w:rPr>
            <w:noProof/>
            <w:webHidden/>
          </w:rPr>
          <w:fldChar w:fldCharType="end"/>
        </w:r>
      </w:hyperlink>
    </w:p>
    <w:p w14:paraId="57A31F74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1" w:history="1">
        <w:r w:rsidR="008D4B2D" w:rsidRPr="009078A9">
          <w:rPr>
            <w:rStyle w:val="Lienhypertexte"/>
            <w:noProof/>
            <w:lang w:val="en-US"/>
          </w:rPr>
          <w:t>3.1.1 - Connection KO.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_Toc399152451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7</w:t>
        </w:r>
        <w:r w:rsidR="008D4B2D">
          <w:rPr>
            <w:noProof/>
            <w:webHidden/>
          </w:rPr>
          <w:fldChar w:fldCharType="end"/>
        </w:r>
      </w:hyperlink>
    </w:p>
    <w:p w14:paraId="57A31F75" w14:textId="77777777" w:rsidR="008D4B2D" w:rsidRDefault="00884936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2" w:history="1">
        <w:r w:rsidR="008D4B2D" w:rsidRPr="009078A9">
          <w:rPr>
            <w:rStyle w:val="Lienhypertexte"/>
            <w:noProof/>
          </w:rPr>
          <w:t>3.2 - Anomalies fonctionnelles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_Toc399152452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7</w:t>
        </w:r>
        <w:r w:rsidR="008D4B2D">
          <w:rPr>
            <w:noProof/>
            <w:webHidden/>
          </w:rPr>
          <w:fldChar w:fldCharType="end"/>
        </w:r>
      </w:hyperlink>
    </w:p>
    <w:p w14:paraId="57A31F76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3" w:history="1">
        <w:r w:rsidR="008D4B2D" w:rsidRPr="009078A9">
          <w:rPr>
            <w:rStyle w:val="Lienhypertexte"/>
            <w:noProof/>
          </w:rPr>
          <w:t>3.2.1 - Anomalie ER.003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_Toc399152453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7</w:t>
        </w:r>
        <w:r w:rsidR="008D4B2D">
          <w:rPr>
            <w:noProof/>
            <w:webHidden/>
          </w:rPr>
          <w:fldChar w:fldCharType="end"/>
        </w:r>
      </w:hyperlink>
    </w:p>
    <w:p w14:paraId="57A31F77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4" w:history="1">
        <w:r w:rsidR="008D4B2D" w:rsidRPr="009078A9">
          <w:rPr>
            <w:rStyle w:val="Lienhypertexte"/>
            <w:noProof/>
          </w:rPr>
          <w:t>3.2.2 - Anomalie ER.006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_Toc399152454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8</w:t>
        </w:r>
        <w:r w:rsidR="008D4B2D">
          <w:rPr>
            <w:noProof/>
            <w:webHidden/>
          </w:rPr>
          <w:fldChar w:fldCharType="end"/>
        </w:r>
      </w:hyperlink>
    </w:p>
    <w:p w14:paraId="57A31F78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5" w:history="1">
        <w:r w:rsidR="008D4B2D" w:rsidRPr="009078A9">
          <w:rPr>
            <w:rStyle w:val="Lienhypertexte"/>
            <w:noProof/>
          </w:rPr>
          <w:t>3.2.3 - Anomalie ER.009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_Toc399152455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8</w:t>
        </w:r>
        <w:r w:rsidR="008D4B2D">
          <w:rPr>
            <w:noProof/>
            <w:webHidden/>
          </w:rPr>
          <w:fldChar w:fldCharType="end"/>
        </w:r>
      </w:hyperlink>
    </w:p>
    <w:p w14:paraId="57A31F79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6" w:history="1">
        <w:r w:rsidR="008D4B2D" w:rsidRPr="009078A9">
          <w:rPr>
            <w:rStyle w:val="Lienhypertexte"/>
            <w:noProof/>
          </w:rPr>
          <w:t>3.2.4 - Anomalie ER.010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_Toc399152456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8</w:t>
        </w:r>
        <w:r w:rsidR="008D4B2D">
          <w:rPr>
            <w:noProof/>
            <w:webHidden/>
          </w:rPr>
          <w:fldChar w:fldCharType="end"/>
        </w:r>
      </w:hyperlink>
    </w:p>
    <w:p w14:paraId="57A31F7A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7" w:history="1">
        <w:r w:rsidR="008D4B2D" w:rsidRPr="009078A9">
          <w:rPr>
            <w:rStyle w:val="Lienhypertexte"/>
            <w:noProof/>
          </w:rPr>
          <w:t>3.2.5 - Anomalie ER.012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_Toc399152457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8</w:t>
        </w:r>
        <w:r w:rsidR="008D4B2D">
          <w:rPr>
            <w:noProof/>
            <w:webHidden/>
          </w:rPr>
          <w:fldChar w:fldCharType="end"/>
        </w:r>
      </w:hyperlink>
    </w:p>
    <w:p w14:paraId="57A31F7B" w14:textId="77777777" w:rsidR="008D4B2D" w:rsidRDefault="00884936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99152458" w:history="1">
        <w:r w:rsidR="008D4B2D" w:rsidRPr="009078A9">
          <w:rPr>
            <w:rStyle w:val="Lienhypertexte"/>
            <w:noProof/>
          </w:rPr>
          <w:t>3.2.6 - Anomalie non gérée</w:t>
        </w:r>
        <w:r w:rsidR="008D4B2D">
          <w:rPr>
            <w:noProof/>
            <w:webHidden/>
          </w:rPr>
          <w:tab/>
        </w:r>
        <w:r w:rsidR="008D4B2D">
          <w:rPr>
            <w:noProof/>
            <w:webHidden/>
          </w:rPr>
          <w:fldChar w:fldCharType="begin"/>
        </w:r>
        <w:r w:rsidR="008D4B2D">
          <w:rPr>
            <w:noProof/>
            <w:webHidden/>
          </w:rPr>
          <w:instrText xml:space="preserve"> PAGEREF _Toc399152458 \h </w:instrText>
        </w:r>
        <w:r w:rsidR="008D4B2D">
          <w:rPr>
            <w:noProof/>
            <w:webHidden/>
          </w:rPr>
        </w:r>
        <w:r w:rsidR="008D4B2D">
          <w:rPr>
            <w:noProof/>
            <w:webHidden/>
          </w:rPr>
          <w:fldChar w:fldCharType="separate"/>
        </w:r>
        <w:r w:rsidR="008D4B2D">
          <w:rPr>
            <w:noProof/>
            <w:webHidden/>
          </w:rPr>
          <w:t>9</w:t>
        </w:r>
        <w:r w:rsidR="008D4B2D">
          <w:rPr>
            <w:noProof/>
            <w:webHidden/>
          </w:rPr>
          <w:fldChar w:fldCharType="end"/>
        </w:r>
      </w:hyperlink>
    </w:p>
    <w:p w14:paraId="57A31F7C" w14:textId="77777777" w:rsidR="00EA5CE4" w:rsidRPr="00451975" w:rsidRDefault="00EA5CE4" w:rsidP="00B72CFE">
      <w:pPr>
        <w:spacing w:before="120"/>
        <w:rPr>
          <w:rFonts w:asciiTheme="minorHAnsi" w:hAnsiTheme="minorHAnsi"/>
          <w:b/>
          <w:color w:val="6B6350"/>
          <w:sz w:val="24"/>
        </w:rPr>
      </w:pPr>
      <w:r w:rsidRPr="00451975">
        <w:rPr>
          <w:rFonts w:asciiTheme="minorHAnsi" w:hAnsiTheme="minorHAnsi"/>
          <w:b/>
          <w:color w:val="6B6350"/>
          <w:sz w:val="24"/>
        </w:rPr>
        <w:fldChar w:fldCharType="end"/>
      </w:r>
    </w:p>
    <w:p w14:paraId="57A31F7D" w14:textId="77777777" w:rsidR="00EA5CE4" w:rsidRPr="00451975" w:rsidRDefault="00EA5CE4" w:rsidP="00B72CFE">
      <w:pPr>
        <w:spacing w:before="120"/>
        <w:rPr>
          <w:rFonts w:asciiTheme="minorHAnsi" w:hAnsiTheme="minorHAnsi"/>
          <w:b/>
          <w:color w:val="6B6350"/>
          <w:sz w:val="24"/>
        </w:rPr>
      </w:pPr>
    </w:p>
    <w:p w14:paraId="57A31F7E" w14:textId="77777777" w:rsidR="009F177E" w:rsidRPr="00451975" w:rsidRDefault="009F177E" w:rsidP="00B72CFE">
      <w:pPr>
        <w:pStyle w:val="Stylesoustitre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Glossaire</w:t>
      </w:r>
    </w:p>
    <w:p w14:paraId="57A31F7F" w14:textId="77777777" w:rsidR="009F177E" w:rsidRPr="00451975" w:rsidRDefault="009F177E" w:rsidP="00B72CFE">
      <w:pPr>
        <w:pStyle w:val="HistoriqVersions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Néant</w:t>
      </w:r>
    </w:p>
    <w:p w14:paraId="57A31F80" w14:textId="77777777" w:rsidR="009F177E" w:rsidRPr="00451975" w:rsidRDefault="009F177E" w:rsidP="00B72CFE">
      <w:pPr>
        <w:pStyle w:val="Stylesoustitre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Documents de référence</w:t>
      </w:r>
    </w:p>
    <w:p w14:paraId="57A31F81" w14:textId="77777777" w:rsidR="009F177E" w:rsidRPr="00451975" w:rsidRDefault="009F177E" w:rsidP="00B72CFE">
      <w:pPr>
        <w:spacing w:before="120"/>
        <w:rPr>
          <w:rFonts w:asciiTheme="minorHAnsi" w:hAnsiTheme="minorHAnsi" w:cs="Arial"/>
        </w:rPr>
      </w:pPr>
      <w:r w:rsidRPr="00451975">
        <w:rPr>
          <w:rFonts w:asciiTheme="minorHAnsi" w:hAnsiTheme="minorHAnsi" w:cs="Arial"/>
        </w:rPr>
        <w:t>Néant</w:t>
      </w:r>
    </w:p>
    <w:p w14:paraId="57A31F82" w14:textId="77777777" w:rsidR="009F177E" w:rsidRPr="00451975" w:rsidRDefault="009F177E" w:rsidP="00B72CFE">
      <w:pPr>
        <w:pStyle w:val="Stylesoustitre"/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Annexes</w:t>
      </w:r>
    </w:p>
    <w:p w14:paraId="57A31F83" w14:textId="77777777" w:rsidR="009F177E" w:rsidRPr="00451975" w:rsidRDefault="009F177E" w:rsidP="00B72CFE">
      <w:pPr>
        <w:spacing w:before="120"/>
        <w:rPr>
          <w:rFonts w:asciiTheme="minorHAnsi" w:hAnsiTheme="minorHAnsi" w:cs="Arial"/>
        </w:rPr>
      </w:pPr>
      <w:r w:rsidRPr="00451975">
        <w:rPr>
          <w:rFonts w:asciiTheme="minorHAnsi" w:hAnsiTheme="minorHAnsi" w:cs="Arial"/>
        </w:rPr>
        <w:t>Néant</w:t>
      </w:r>
    </w:p>
    <w:p w14:paraId="57A31F84" w14:textId="77777777" w:rsidR="009F177E" w:rsidRPr="00451975" w:rsidRDefault="009F177E" w:rsidP="00B72CFE">
      <w:pPr>
        <w:spacing w:before="120"/>
        <w:rPr>
          <w:rFonts w:asciiTheme="minorHAnsi" w:hAnsiTheme="minorHAnsi" w:cs="Arial"/>
        </w:rPr>
      </w:pPr>
    </w:p>
    <w:p w14:paraId="57A31F85" w14:textId="77777777" w:rsidR="009F177E" w:rsidRPr="00451975" w:rsidRDefault="009F177E" w:rsidP="00B72CFE">
      <w:pPr>
        <w:spacing w:before="120"/>
        <w:rPr>
          <w:rFonts w:asciiTheme="minorHAnsi" w:hAnsiTheme="minorHAnsi" w:cs="Arial"/>
        </w:rPr>
      </w:pPr>
    </w:p>
    <w:p w14:paraId="57A31F86" w14:textId="77777777" w:rsidR="009F177E" w:rsidRPr="00451975" w:rsidRDefault="009F177E" w:rsidP="00B72CFE">
      <w:pPr>
        <w:spacing w:before="120"/>
        <w:rPr>
          <w:rFonts w:asciiTheme="minorHAnsi" w:hAnsiTheme="minorHAnsi" w:cs="Arial"/>
        </w:rPr>
      </w:pPr>
    </w:p>
    <w:p w14:paraId="57A31F87" w14:textId="77777777" w:rsidR="009F177E" w:rsidRPr="00451975" w:rsidRDefault="009F177E" w:rsidP="00B72CFE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br w:type="page"/>
      </w:r>
    </w:p>
    <w:p w14:paraId="57A31F88" w14:textId="77777777" w:rsidR="009F177E" w:rsidRPr="00451975" w:rsidRDefault="00EC39C6" w:rsidP="00B72CFE">
      <w:pPr>
        <w:pStyle w:val="Titre1"/>
        <w:spacing w:before="120"/>
        <w:rPr>
          <w:rFonts w:asciiTheme="minorHAnsi" w:hAnsiTheme="minorHAnsi"/>
        </w:rPr>
      </w:pPr>
      <w:bookmarkStart w:id="4" w:name="_Toc399152437"/>
      <w:r w:rsidRPr="00451975">
        <w:rPr>
          <w:rFonts w:asciiTheme="minorHAnsi" w:hAnsiTheme="minorHAnsi"/>
        </w:rPr>
        <w:lastRenderedPageBreak/>
        <w:t>SOURCES ET INFORMATIONS GENERALES</w:t>
      </w:r>
      <w:bookmarkEnd w:id="4"/>
    </w:p>
    <w:p w14:paraId="57A31F89" w14:textId="77777777" w:rsidR="00EC39C6" w:rsidRPr="00451975" w:rsidRDefault="00EC39C6" w:rsidP="00821731">
      <w:pPr>
        <w:pStyle w:val="Titre2"/>
      </w:pPr>
      <w:bookmarkStart w:id="5" w:name="_Toc399152438"/>
      <w:bookmarkStart w:id="6" w:name="_Toc99268779"/>
      <w:bookmarkStart w:id="7" w:name="_Toc120682290"/>
      <w:r w:rsidRPr="00451975">
        <w:t>Chaine de traitement</w:t>
      </w:r>
      <w:bookmarkEnd w:id="5"/>
    </w:p>
    <w:p w14:paraId="57A31F8A" w14:textId="77777777" w:rsidR="00EC39C6" w:rsidRPr="00451975" w:rsidRDefault="00EC39C6" w:rsidP="00B72CFE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Elle se situe dans l’application VTOM EXP/OUTILS_AT :</w:t>
      </w:r>
    </w:p>
    <w:p w14:paraId="57A31F8B" w14:textId="77777777" w:rsidR="00EC39C6" w:rsidRPr="00451975" w:rsidRDefault="00451975" w:rsidP="00B72CFE">
      <w:pPr>
        <w:spacing w:before="120"/>
        <w:jc w:val="center"/>
        <w:rPr>
          <w:rFonts w:asciiTheme="minorHAnsi" w:hAnsiTheme="minorHAnsi"/>
        </w:rPr>
      </w:pPr>
      <w:r w:rsidRPr="00451975">
        <w:rPr>
          <w:rFonts w:asciiTheme="minorHAnsi" w:hAnsiTheme="minorHAnsi"/>
          <w:noProof/>
        </w:rPr>
        <w:drawing>
          <wp:inline distT="0" distB="0" distL="0" distR="0" wp14:anchorId="57A32013" wp14:editId="57A32014">
            <wp:extent cx="3267075" cy="4105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F8C" w14:textId="77777777" w:rsidR="004C16BF" w:rsidRPr="00451975" w:rsidRDefault="00451975" w:rsidP="00B72CFE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Elle est exécutée tous les jours ouvrés à 4h du matin ainsi que tous les vendredis à 16h.</w:t>
      </w:r>
    </w:p>
    <w:p w14:paraId="57A31F8D" w14:textId="77777777" w:rsidR="00EC39C6" w:rsidRPr="00451975" w:rsidRDefault="00EC39C6" w:rsidP="00AA214D">
      <w:pPr>
        <w:pStyle w:val="Titre2"/>
        <w:jc w:val="both"/>
      </w:pPr>
      <w:bookmarkStart w:id="8" w:name="_Toc399152439"/>
      <w:r w:rsidRPr="00451975">
        <w:t>Sources</w:t>
      </w:r>
      <w:r w:rsidR="00451975" w:rsidRPr="00451975">
        <w:t>.</w:t>
      </w:r>
      <w:bookmarkEnd w:id="8"/>
    </w:p>
    <w:p w14:paraId="57A31F8E" w14:textId="77777777" w:rsidR="00451975" w:rsidRPr="00451975" w:rsidRDefault="00451975" w:rsidP="00AA214D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 xml:space="preserve">Le traitement est une passerelle développée par SCIFORMA (via les API). Nous ne disposons pas des </w:t>
      </w:r>
      <w:bookmarkStart w:id="9" w:name="_GoBack"/>
      <w:r w:rsidRPr="00451975">
        <w:rPr>
          <w:rFonts w:asciiTheme="minorHAnsi" w:hAnsiTheme="minorHAnsi"/>
        </w:rPr>
        <w:t>source</w:t>
      </w:r>
      <w:bookmarkEnd w:id="9"/>
      <w:r w:rsidRPr="00451975">
        <w:rPr>
          <w:rFonts w:asciiTheme="minorHAnsi" w:hAnsiTheme="minorHAnsi"/>
        </w:rPr>
        <w:t>s.</w:t>
      </w:r>
    </w:p>
    <w:p w14:paraId="57A31F8F" w14:textId="77777777" w:rsidR="00EC39C6" w:rsidRPr="00451975" w:rsidRDefault="00EC39C6" w:rsidP="00AA214D">
      <w:pPr>
        <w:pStyle w:val="Titre2"/>
        <w:jc w:val="both"/>
      </w:pPr>
      <w:bookmarkStart w:id="10" w:name="_Toc399152440"/>
      <w:r w:rsidRPr="00451975">
        <w:t>Serveurs</w:t>
      </w:r>
      <w:bookmarkEnd w:id="10"/>
    </w:p>
    <w:p w14:paraId="57A31F90" w14:textId="77777777" w:rsidR="004C16BF" w:rsidRPr="00451975" w:rsidRDefault="004C16BF" w:rsidP="00AA214D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Source (EASYVISTA)</w:t>
      </w:r>
      <w:r w:rsidR="00451975" w:rsidRPr="00451975">
        <w:rPr>
          <w:rFonts w:asciiTheme="minorHAnsi" w:hAnsiTheme="minorHAnsi"/>
        </w:rPr>
        <w:t xml:space="preserve"> pour la production</w:t>
      </w:r>
      <w:r w:rsidRPr="00451975">
        <w:rPr>
          <w:rFonts w:asciiTheme="minorHAnsi" w:hAnsiTheme="minorHAnsi"/>
        </w:rPr>
        <w:t> :</w:t>
      </w:r>
    </w:p>
    <w:p w14:paraId="57A31F91" w14:textId="77777777" w:rsidR="00922FF2" w:rsidRDefault="00922FF2" w:rsidP="00922FF2">
      <w:pPr>
        <w:spacing w:before="120"/>
        <w:ind w:left="708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Instance : </w:t>
      </w:r>
      <w:r w:rsidRPr="00922FF2">
        <w:rPr>
          <w:rFonts w:asciiTheme="minorHAnsi" w:hAnsiTheme="minorHAnsi" w:cs="Arial"/>
          <w:lang w:val="en-US"/>
        </w:rPr>
        <w:t>qlikrec-0801\PROS1007</w:t>
      </w:r>
    </w:p>
    <w:p w14:paraId="57A31F92" w14:textId="77777777" w:rsidR="00922FF2" w:rsidRPr="00922FF2" w:rsidRDefault="00922FF2" w:rsidP="00922FF2">
      <w:pPr>
        <w:spacing w:before="120"/>
        <w:ind w:left="708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Base : EVO_DATA50004</w:t>
      </w:r>
    </w:p>
    <w:p w14:paraId="57A31F93" w14:textId="77777777" w:rsidR="004C16BF" w:rsidRPr="00451975" w:rsidRDefault="004C16BF" w:rsidP="00AA214D">
      <w:pPr>
        <w:spacing w:before="120"/>
        <w:rPr>
          <w:rFonts w:asciiTheme="minorHAnsi" w:hAnsiTheme="minorHAnsi"/>
        </w:rPr>
      </w:pPr>
      <w:r w:rsidRPr="00451975">
        <w:rPr>
          <w:rFonts w:asciiTheme="minorHAnsi" w:hAnsiTheme="minorHAnsi"/>
        </w:rPr>
        <w:t>Cible (SCIFORMA)</w:t>
      </w:r>
      <w:r w:rsidR="00451975" w:rsidRPr="00451975">
        <w:rPr>
          <w:rFonts w:asciiTheme="minorHAnsi" w:hAnsiTheme="minorHAnsi"/>
        </w:rPr>
        <w:t xml:space="preserve"> pour la production</w:t>
      </w:r>
      <w:r w:rsidRPr="00451975">
        <w:rPr>
          <w:rFonts w:asciiTheme="minorHAnsi" w:hAnsiTheme="minorHAnsi"/>
        </w:rPr>
        <w:t> :</w:t>
      </w:r>
    </w:p>
    <w:p w14:paraId="57A31F94" w14:textId="77777777" w:rsidR="00451975" w:rsidRPr="00451975" w:rsidRDefault="00451975" w:rsidP="00AA214D">
      <w:pPr>
        <w:spacing w:before="120"/>
        <w:ind w:left="708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 w:cs="Arial"/>
          <w:lang w:val="en-US"/>
        </w:rPr>
        <w:t>I</w:t>
      </w:r>
      <w:r w:rsidRPr="00451975">
        <w:rPr>
          <w:rFonts w:asciiTheme="minorHAnsi" w:hAnsiTheme="minorHAnsi" w:cs="Arial"/>
          <w:lang w:val="en-US"/>
        </w:rPr>
        <w:t>nstance: SQL-0812\PROS1005</w:t>
      </w:r>
    </w:p>
    <w:p w14:paraId="57A31F95" w14:textId="77777777" w:rsidR="00451975" w:rsidRPr="00451975" w:rsidRDefault="00451975" w:rsidP="00AA214D">
      <w:pPr>
        <w:spacing w:before="120"/>
        <w:ind w:left="708"/>
        <w:rPr>
          <w:rFonts w:asciiTheme="minorHAnsi" w:hAnsiTheme="minorHAnsi"/>
          <w:sz w:val="24"/>
          <w:lang w:val="en-US"/>
        </w:rPr>
      </w:pPr>
      <w:r w:rsidRPr="00451975">
        <w:rPr>
          <w:rFonts w:asciiTheme="minorHAnsi" w:hAnsiTheme="minorHAnsi" w:cs="Arial"/>
          <w:lang w:val="en-US"/>
        </w:rPr>
        <w:t>Base: PRO_AXY_SCIFORMA</w:t>
      </w:r>
    </w:p>
    <w:p w14:paraId="57A31F96" w14:textId="77777777" w:rsidR="00451975" w:rsidRDefault="00451975" w:rsidP="00B72CFE">
      <w:pPr>
        <w:overflowPunct/>
        <w:autoSpaceDE/>
        <w:autoSpaceDN/>
        <w:adjustRightInd/>
        <w:spacing w:before="120"/>
        <w:jc w:val="left"/>
        <w:textAlignment w:val="auto"/>
        <w:rPr>
          <w:rFonts w:asciiTheme="minorHAnsi" w:hAnsiTheme="minorHAnsi"/>
          <w:b/>
          <w:caps/>
          <w:color w:val="A69F8F"/>
          <w:kern w:val="28"/>
          <w:sz w:val="28"/>
        </w:rPr>
      </w:pPr>
      <w:bookmarkStart w:id="11" w:name="_Toc99268781"/>
      <w:bookmarkStart w:id="12" w:name="_Toc120682292"/>
      <w:bookmarkEnd w:id="6"/>
      <w:bookmarkEnd w:id="7"/>
      <w:r>
        <w:rPr>
          <w:rFonts w:asciiTheme="minorHAnsi" w:hAnsiTheme="minorHAnsi"/>
        </w:rPr>
        <w:br w:type="page"/>
      </w:r>
    </w:p>
    <w:p w14:paraId="57A31F97" w14:textId="77777777" w:rsidR="009F177E" w:rsidRPr="00AA214D" w:rsidRDefault="009F177E" w:rsidP="00AA214D">
      <w:pPr>
        <w:pStyle w:val="Titre1"/>
        <w:spacing w:before="120"/>
        <w:rPr>
          <w:rFonts w:asciiTheme="minorHAnsi" w:hAnsiTheme="minorHAnsi"/>
        </w:rPr>
      </w:pPr>
      <w:bookmarkStart w:id="13" w:name="_Toc399152441"/>
      <w:r w:rsidRPr="00AA214D">
        <w:rPr>
          <w:rFonts w:asciiTheme="minorHAnsi" w:hAnsiTheme="minorHAnsi"/>
        </w:rPr>
        <w:lastRenderedPageBreak/>
        <w:t>DESCRIPTIF</w:t>
      </w:r>
      <w:bookmarkEnd w:id="11"/>
      <w:bookmarkEnd w:id="12"/>
      <w:bookmarkEnd w:id="13"/>
    </w:p>
    <w:p w14:paraId="57A31F98" w14:textId="77777777" w:rsidR="004C16BF" w:rsidRPr="00AA214D" w:rsidRDefault="004C16BF" w:rsidP="00AA214D">
      <w:pPr>
        <w:pStyle w:val="Titre2"/>
        <w:jc w:val="both"/>
      </w:pPr>
      <w:bookmarkStart w:id="14" w:name="_Toc399152442"/>
      <w:bookmarkStart w:id="15" w:name="_Toc99268782"/>
      <w:bookmarkStart w:id="16" w:name="_Toc120682293"/>
      <w:r w:rsidRPr="00AA214D">
        <w:t>Objectifs du traitement</w:t>
      </w:r>
      <w:bookmarkEnd w:id="14"/>
    </w:p>
    <w:p w14:paraId="57A31F99" w14:textId="77777777" w:rsidR="00451975" w:rsidRPr="00AA214D" w:rsidRDefault="00D56A75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Les ressources chez APRIL Technologies sont toutes multi-activités : projet, helpdesk et activités récurrentes.</w:t>
      </w:r>
    </w:p>
    <w:p w14:paraId="57A31F9A" w14:textId="77777777" w:rsidR="00D56A75" w:rsidRPr="00AA214D" w:rsidRDefault="00D56A75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Les temps passés sur les activités helpdesk sont saisis dans EASYVISTA, les autres temps sont saisis dans SCIFORMA.</w:t>
      </w:r>
    </w:p>
    <w:p w14:paraId="57A31F9B" w14:textId="77777777" w:rsidR="00D56A75" w:rsidRPr="00AA214D" w:rsidRDefault="00D56A75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Afin de mettre à disposition de chaque ressource les temps de sa semaine de travail de manière consolid</w:t>
      </w:r>
      <w:r w:rsidR="00B72CFE" w:rsidRPr="00AA214D">
        <w:rPr>
          <w:rFonts w:asciiTheme="minorHAnsi" w:hAnsiTheme="minorHAnsi"/>
        </w:rPr>
        <w:t>é</w:t>
      </w:r>
      <w:r w:rsidRPr="00AA214D">
        <w:rPr>
          <w:rFonts w:asciiTheme="minorHAnsi" w:hAnsiTheme="minorHAnsi"/>
        </w:rPr>
        <w:t>e sans demander de saisie</w:t>
      </w:r>
      <w:r w:rsidR="00B72CFE" w:rsidRPr="00AA214D">
        <w:rPr>
          <w:rFonts w:asciiTheme="minorHAnsi" w:hAnsiTheme="minorHAnsi"/>
        </w:rPr>
        <w:t>s en double</w:t>
      </w:r>
      <w:r w:rsidRPr="00AA214D">
        <w:rPr>
          <w:rFonts w:asciiTheme="minorHAnsi" w:hAnsiTheme="minorHAnsi"/>
        </w:rPr>
        <w:t>, un déversement automatique des temps d’EASYVISTA vers SCIFORMA a été développé.</w:t>
      </w:r>
    </w:p>
    <w:p w14:paraId="57A31F9C" w14:textId="77777777" w:rsidR="004C16BF" w:rsidRPr="00AA214D" w:rsidRDefault="004C16BF" w:rsidP="00AA214D">
      <w:pPr>
        <w:pStyle w:val="Titre2"/>
        <w:jc w:val="both"/>
      </w:pPr>
      <w:bookmarkStart w:id="17" w:name="_Toc399152443"/>
      <w:r w:rsidRPr="00AA214D">
        <w:t>Principes de fonctionnement</w:t>
      </w:r>
      <w:bookmarkEnd w:id="17"/>
    </w:p>
    <w:p w14:paraId="57A31F9D" w14:textId="77777777" w:rsidR="00B72CFE" w:rsidRPr="00AA214D" w:rsidRDefault="00B72CFE" w:rsidP="00AA214D">
      <w:pPr>
        <w:pStyle w:val="Titre3"/>
        <w:spacing w:before="120"/>
        <w:rPr>
          <w:rFonts w:asciiTheme="minorHAnsi" w:hAnsiTheme="minorHAnsi"/>
        </w:rPr>
      </w:pPr>
      <w:bookmarkStart w:id="18" w:name="_Toc399152444"/>
      <w:r w:rsidRPr="00AA214D">
        <w:rPr>
          <w:rFonts w:asciiTheme="minorHAnsi" w:hAnsiTheme="minorHAnsi"/>
        </w:rPr>
        <w:t>Sélection</w:t>
      </w:r>
      <w:bookmarkEnd w:id="18"/>
    </w:p>
    <w:p w14:paraId="57A31F9E" w14:textId="77777777" w:rsidR="00451975" w:rsidRPr="00AA214D" w:rsidRDefault="00B72CFE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Les temps dans EASYVISTA ne sont pas saisis au jour le jour. Le principe du traitement est donc un « Annule et remplace » des temps sur une période donnée</w:t>
      </w:r>
    </w:p>
    <w:p w14:paraId="57A31F9F" w14:textId="77777777" w:rsidR="00B72CFE" w:rsidRPr="00AA214D" w:rsidRDefault="00B72CFE" w:rsidP="00AA214D">
      <w:pPr>
        <w:pStyle w:val="Titre3"/>
        <w:spacing w:before="120"/>
        <w:rPr>
          <w:rFonts w:asciiTheme="minorHAnsi" w:hAnsiTheme="minorHAnsi"/>
        </w:rPr>
      </w:pPr>
      <w:bookmarkStart w:id="19" w:name="_Toc399152445"/>
      <w:r w:rsidRPr="00AA214D">
        <w:rPr>
          <w:rFonts w:asciiTheme="minorHAnsi" w:hAnsiTheme="minorHAnsi"/>
        </w:rPr>
        <w:t>Période</w:t>
      </w:r>
      <w:bookmarkEnd w:id="19"/>
    </w:p>
    <w:p w14:paraId="57A31FA0" w14:textId="77777777" w:rsidR="00B72CFE" w:rsidRPr="00AA214D" w:rsidRDefault="00B72CFE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La période à traiter est fonction d’un paramètre (géré dans SCIFORMA par l’administrateur fonctionnel) et de la date du traitement :</w:t>
      </w:r>
    </w:p>
    <w:p w14:paraId="57A31FA1" w14:textId="77777777" w:rsidR="00B72CFE" w:rsidRPr="00AA214D" w:rsidRDefault="00B72CFE" w:rsidP="00AA214D">
      <w:pPr>
        <w:pStyle w:val="Paragraphedeliste"/>
        <w:numPr>
          <w:ilvl w:val="0"/>
          <w:numId w:val="22"/>
        </w:num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Si paramètre = juillet 2014 et date du traitement = 8 aout 2014, on traitera la période du 1</w:t>
      </w:r>
      <w:r w:rsidRPr="00AA214D">
        <w:rPr>
          <w:rFonts w:asciiTheme="minorHAnsi" w:hAnsiTheme="minorHAnsi"/>
          <w:vertAlign w:val="superscript"/>
        </w:rPr>
        <w:t>er</w:t>
      </w:r>
      <w:r w:rsidRPr="00AA214D">
        <w:rPr>
          <w:rFonts w:asciiTheme="minorHAnsi" w:hAnsiTheme="minorHAnsi"/>
        </w:rPr>
        <w:t xml:space="preserve"> juillet 2014 au 7 aout 2014</w:t>
      </w:r>
    </w:p>
    <w:p w14:paraId="57A31FA2" w14:textId="77777777" w:rsidR="00A2769A" w:rsidRPr="00AA214D" w:rsidRDefault="00B72CFE" w:rsidP="00AA214D">
      <w:pPr>
        <w:pStyle w:val="Paragraphedeliste"/>
        <w:numPr>
          <w:ilvl w:val="0"/>
          <w:numId w:val="22"/>
        </w:num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Si</w:t>
      </w:r>
      <w:r w:rsidR="005A1D7D" w:rsidRPr="00AA214D">
        <w:rPr>
          <w:rFonts w:asciiTheme="minorHAnsi" w:hAnsiTheme="minorHAnsi"/>
        </w:rPr>
        <w:t xml:space="preserve"> paramètre = </w:t>
      </w:r>
      <w:r w:rsidRPr="00AA214D">
        <w:rPr>
          <w:rFonts w:asciiTheme="minorHAnsi" w:hAnsiTheme="minorHAnsi"/>
        </w:rPr>
        <w:t xml:space="preserve">aout </w:t>
      </w:r>
      <w:r w:rsidR="005A1D7D" w:rsidRPr="00AA214D">
        <w:rPr>
          <w:rFonts w:asciiTheme="minorHAnsi" w:hAnsiTheme="minorHAnsi"/>
        </w:rPr>
        <w:t>2014</w:t>
      </w:r>
      <w:r w:rsidRPr="00AA214D">
        <w:rPr>
          <w:rFonts w:asciiTheme="minorHAnsi" w:hAnsiTheme="minorHAnsi"/>
        </w:rPr>
        <w:t xml:space="preserve"> et date du traitement = 18 aout 2014</w:t>
      </w:r>
      <w:r w:rsidR="005A1D7D" w:rsidRPr="00AA214D">
        <w:rPr>
          <w:rFonts w:asciiTheme="minorHAnsi" w:hAnsiTheme="minorHAnsi"/>
        </w:rPr>
        <w:t>, on traitera la période du 1</w:t>
      </w:r>
      <w:r w:rsidR="005A1D7D" w:rsidRPr="00AA214D">
        <w:rPr>
          <w:rFonts w:asciiTheme="minorHAnsi" w:hAnsiTheme="minorHAnsi"/>
          <w:vertAlign w:val="superscript"/>
        </w:rPr>
        <w:t>er</w:t>
      </w:r>
      <w:r w:rsidR="005A1D7D" w:rsidRPr="00AA214D">
        <w:rPr>
          <w:rFonts w:asciiTheme="minorHAnsi" w:hAnsiTheme="minorHAnsi"/>
        </w:rPr>
        <w:t xml:space="preserve"> </w:t>
      </w:r>
      <w:r w:rsidRPr="00AA214D">
        <w:rPr>
          <w:rFonts w:asciiTheme="minorHAnsi" w:hAnsiTheme="minorHAnsi"/>
        </w:rPr>
        <w:t>au 17 aout 2014</w:t>
      </w:r>
    </w:p>
    <w:p w14:paraId="57A31FA3" w14:textId="77777777" w:rsidR="00B72CFE" w:rsidRPr="00AA214D" w:rsidRDefault="00B72CFE" w:rsidP="00AA214D">
      <w:pPr>
        <w:pStyle w:val="Titre3"/>
        <w:spacing w:before="120"/>
        <w:rPr>
          <w:rFonts w:asciiTheme="minorHAnsi" w:hAnsiTheme="minorHAnsi"/>
        </w:rPr>
      </w:pPr>
      <w:bookmarkStart w:id="20" w:name="_Toc399152446"/>
      <w:r w:rsidRPr="00AA214D">
        <w:rPr>
          <w:rFonts w:asciiTheme="minorHAnsi" w:hAnsiTheme="minorHAnsi"/>
        </w:rPr>
        <w:t>Source</w:t>
      </w:r>
      <w:bookmarkEnd w:id="20"/>
    </w:p>
    <w:p w14:paraId="57A31FA4" w14:textId="77777777" w:rsidR="00B72CFE" w:rsidRPr="00AA214D" w:rsidRDefault="00B72CFE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Les temps dans EASYVISTA sont tous stockés au niveau des actions</w:t>
      </w:r>
      <w:r w:rsidR="006676E9">
        <w:rPr>
          <w:rFonts w:asciiTheme="minorHAnsi" w:hAnsiTheme="minorHAnsi"/>
        </w:rPr>
        <w:t xml:space="preserve"> (actions manuelles comme les tâ</w:t>
      </w:r>
      <w:r w:rsidRPr="00AA214D">
        <w:rPr>
          <w:rFonts w:asciiTheme="minorHAnsi" w:hAnsiTheme="minorHAnsi"/>
        </w:rPr>
        <w:t>ches ou les actions liées</w:t>
      </w:r>
      <w:r w:rsidR="006676E9">
        <w:rPr>
          <w:rFonts w:asciiTheme="minorHAnsi" w:hAnsiTheme="minorHAnsi"/>
        </w:rPr>
        <w:t>,</w:t>
      </w:r>
      <w:r w:rsidRPr="00AA214D">
        <w:rPr>
          <w:rFonts w:asciiTheme="minorHAnsi" w:hAnsiTheme="minorHAnsi"/>
        </w:rPr>
        <w:t xml:space="preserve"> et actions automatiques générées par le workflow).</w:t>
      </w:r>
    </w:p>
    <w:p w14:paraId="57A31FA5" w14:textId="77777777" w:rsidR="00B72CFE" w:rsidRPr="00AA214D" w:rsidRDefault="00B72CFE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Une vue SQL (E_TEMPS_PASSE) consolide l’ensemble des temps passés sur les actions en tenant compte de certaines règles de gestion (par exemple, les temps passés par certaines groupes de support ne sont pas déversés)</w:t>
      </w:r>
      <w:r w:rsidR="00F40D0F" w:rsidRPr="00AA214D">
        <w:rPr>
          <w:rFonts w:asciiTheme="minorHAnsi" w:hAnsiTheme="minorHAnsi"/>
        </w:rPr>
        <w:t> :</w:t>
      </w:r>
    </w:p>
    <w:p w14:paraId="57A31FA6" w14:textId="77777777" w:rsidR="00F40D0F" w:rsidRPr="00AA214D" w:rsidRDefault="00F40D0F" w:rsidP="00AA214D">
      <w:pPr>
        <w:spacing w:before="120"/>
        <w:rPr>
          <w:rFonts w:asciiTheme="minorHAnsi" w:hAnsiTheme="minorHAnsi"/>
        </w:rPr>
      </w:pPr>
      <w:r w:rsidRPr="00AA214D">
        <w:rPr>
          <w:rFonts w:asciiTheme="minorHAnsi" w:hAnsiTheme="minorHAnsi"/>
        </w:rPr>
        <w:t>Elle contient les champs suivants :</w:t>
      </w:r>
    </w:p>
    <w:p w14:paraId="57A31FA7" w14:textId="77777777" w:rsidR="00F40D0F" w:rsidRDefault="00972937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NumDossier</w:t>
      </w:r>
    </w:p>
    <w:p w14:paraId="57A31FA8" w14:textId="77777777" w:rsidR="00972937" w:rsidRDefault="00972937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EntiteDossier</w:t>
      </w:r>
    </w:p>
    <w:p w14:paraId="57A31FA9" w14:textId="77777777" w:rsidR="00972937" w:rsidRDefault="00972937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CentreDeCoutDossier</w:t>
      </w:r>
    </w:p>
    <w:p w14:paraId="57A31FAA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Sujet</w:t>
      </w:r>
    </w:p>
    <w:p w14:paraId="57A31FAB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TypeDemande</w:t>
      </w:r>
    </w:p>
    <w:p w14:paraId="57A31FAC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ModeDeversement</w:t>
      </w:r>
    </w:p>
    <w:p w14:paraId="57A31FAD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LigneBudgetaire</w:t>
      </w:r>
    </w:p>
    <w:p w14:paraId="57A31FAE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InfoCommunautaire</w:t>
      </w:r>
    </w:p>
    <w:p w14:paraId="57A31FAF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Intervenant</w:t>
      </w:r>
    </w:p>
    <w:p w14:paraId="57A31FB0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IdentiteIntervenant</w:t>
      </w:r>
    </w:p>
    <w:p w14:paraId="57A31FB1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LoginIntervenant</w:t>
      </w:r>
    </w:p>
    <w:p w14:paraId="57A31FB2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TempsSaisi</w:t>
      </w:r>
    </w:p>
    <w:p w14:paraId="57A31FB3" w14:textId="77777777" w:rsidR="006676E9" w:rsidRDefault="006676E9" w:rsidP="00AA214D">
      <w:pPr>
        <w:pStyle w:val="Paragraphedeliste"/>
        <w:numPr>
          <w:ilvl w:val="0"/>
          <w:numId w:val="24"/>
        </w:num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DateIntervention</w:t>
      </w:r>
    </w:p>
    <w:p w14:paraId="57A31FB4" w14:textId="77777777" w:rsidR="00F40D0F" w:rsidRPr="006676E9" w:rsidRDefault="006676E9" w:rsidP="006676E9">
      <w:pPr>
        <w:pStyle w:val="Paragraphedeliste"/>
        <w:numPr>
          <w:ilvl w:val="0"/>
          <w:numId w:val="24"/>
        </w:numPr>
        <w:overflowPunct/>
        <w:autoSpaceDE/>
        <w:autoSpaceDN/>
        <w:adjustRightInd/>
        <w:spacing w:before="120"/>
        <w:jc w:val="left"/>
        <w:textAlignment w:val="auto"/>
        <w:rPr>
          <w:b/>
          <w:color w:val="6B6350"/>
        </w:rPr>
      </w:pPr>
      <w:r w:rsidRPr="006676E9">
        <w:rPr>
          <w:rFonts w:asciiTheme="minorHAnsi" w:hAnsiTheme="minorHAnsi"/>
        </w:rPr>
        <w:t>DateCréation</w:t>
      </w:r>
      <w:r w:rsidR="00F40D0F">
        <w:br w:type="page"/>
      </w:r>
    </w:p>
    <w:p w14:paraId="57A31FB5" w14:textId="77777777" w:rsidR="00B72CFE" w:rsidRDefault="00B72CFE" w:rsidP="00AA214D">
      <w:pPr>
        <w:pStyle w:val="Titre3"/>
      </w:pPr>
      <w:bookmarkStart w:id="21" w:name="_Toc399152447"/>
      <w:r>
        <w:lastRenderedPageBreak/>
        <w:t>Cible</w:t>
      </w:r>
      <w:bookmarkEnd w:id="21"/>
    </w:p>
    <w:p w14:paraId="57A31FB6" w14:textId="77777777" w:rsidR="00B72CFE" w:rsidRDefault="00F40D0F" w:rsidP="00AA214D">
      <w:pPr>
        <w:rPr>
          <w:rFonts w:asciiTheme="minorHAnsi" w:hAnsiTheme="minorHAnsi"/>
        </w:rPr>
      </w:pPr>
      <w:r>
        <w:rPr>
          <w:rFonts w:asciiTheme="minorHAnsi" w:hAnsiTheme="minorHAnsi"/>
        </w:rPr>
        <w:t>Les temps dans SCIFORMA sont gérés dans les feuilles de temps. Chaque saisie est rattachée à une activité, elle-même faisant partie d’un projet.</w:t>
      </w:r>
    </w:p>
    <w:p w14:paraId="57A31FB7" w14:textId="77777777" w:rsidR="00F40D0F" w:rsidRDefault="00F40D0F" w:rsidP="00AA214D">
      <w:pPr>
        <w:rPr>
          <w:rFonts w:asciiTheme="minorHAnsi" w:hAnsiTheme="minorHAnsi"/>
        </w:rPr>
      </w:pPr>
      <w:r>
        <w:rPr>
          <w:rFonts w:asciiTheme="minorHAnsi" w:hAnsiTheme="minorHAnsi"/>
        </w:rPr>
        <w:t>Etant donné que SCIFORMA consolide l’ensemble des temps passés pour la chaine de facturation, un projet de déversement a été créé pour chaque client avec les informations suivantes</w:t>
      </w:r>
      <w:r w:rsidR="006676E9">
        <w:rPr>
          <w:rFonts w:asciiTheme="minorHAnsi" w:hAnsiTheme="minorHAnsi"/>
        </w:rPr>
        <w:t xml:space="preserve"> (exemple)</w:t>
      </w:r>
      <w:r>
        <w:rPr>
          <w:rFonts w:asciiTheme="minorHAnsi" w:hAnsiTheme="minorHAnsi"/>
        </w:rPr>
        <w:t> :</w:t>
      </w:r>
    </w:p>
    <w:p w14:paraId="57A31FB8" w14:textId="77777777" w:rsidR="00F40D0F" w:rsidRDefault="00F40D0F" w:rsidP="006676E9">
      <w:pPr>
        <w:pStyle w:val="Paragraphedeliste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Id du projet =</w:t>
      </w:r>
      <w:r w:rsidR="006676E9">
        <w:rPr>
          <w:rFonts w:asciiTheme="minorHAnsi" w:hAnsiTheme="minorHAnsi"/>
        </w:rPr>
        <w:t xml:space="preserve"> </w:t>
      </w:r>
      <w:r w:rsidR="006676E9" w:rsidRPr="006676E9">
        <w:rPr>
          <w:rFonts w:asciiTheme="minorHAnsi" w:hAnsiTheme="minorHAnsi"/>
        </w:rPr>
        <w:t>008A - APRIL Santé Prévoyance</w:t>
      </w:r>
    </w:p>
    <w:p w14:paraId="57A31FB9" w14:textId="77777777" w:rsidR="00F40D0F" w:rsidRDefault="00F40D0F" w:rsidP="006676E9">
      <w:pPr>
        <w:pStyle w:val="Paragraphedeliste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Nom du projet = </w:t>
      </w:r>
      <w:r w:rsidR="006676E9" w:rsidRPr="006676E9">
        <w:rPr>
          <w:rFonts w:asciiTheme="minorHAnsi" w:hAnsiTheme="minorHAnsi"/>
        </w:rPr>
        <w:t>Déversement EASYVISTA APRIL Santé Prévoyance</w:t>
      </w:r>
    </w:p>
    <w:p w14:paraId="57A31FBA" w14:textId="77777777" w:rsidR="00F40D0F" w:rsidRDefault="00F40D0F" w:rsidP="006676E9">
      <w:pPr>
        <w:pStyle w:val="Paragraphedeliste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Client payeur = </w:t>
      </w:r>
      <w:r w:rsidR="006676E9" w:rsidRPr="006676E9">
        <w:rPr>
          <w:rFonts w:asciiTheme="minorHAnsi" w:hAnsiTheme="minorHAnsi"/>
        </w:rPr>
        <w:t>008A APRIL Santé Prévoyance</w:t>
      </w:r>
    </w:p>
    <w:p w14:paraId="57A31FBB" w14:textId="77777777" w:rsidR="00F40D0F" w:rsidRPr="00F40D0F" w:rsidRDefault="00F40D0F" w:rsidP="00AA214D">
      <w:pPr>
        <w:pStyle w:val="Paragraphedeliste"/>
        <w:numPr>
          <w:ilvl w:val="0"/>
          <w:numId w:val="25"/>
        </w:numPr>
        <w:rPr>
          <w:rFonts w:asciiTheme="minorHAnsi" w:hAnsiTheme="minorHAnsi"/>
        </w:rPr>
      </w:pPr>
      <w:r w:rsidRPr="00F40D0F">
        <w:rPr>
          <w:rFonts w:asciiTheme="minorHAnsi" w:hAnsiTheme="minorHAnsi"/>
        </w:rPr>
        <w:t>5 activités correspondant aux 5 modes de déversement possibles :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1969"/>
        <w:gridCol w:w="4551"/>
      </w:tblGrid>
      <w:tr w:rsidR="006676E9" w14:paraId="57A31FBE" w14:textId="77777777" w:rsidTr="00F40D0F">
        <w:tc>
          <w:tcPr>
            <w:tcW w:w="1969" w:type="dxa"/>
            <w:shd w:val="clear" w:color="auto" w:fill="BFBFBF" w:themeFill="background1" w:themeFillShade="BF"/>
          </w:tcPr>
          <w:p w14:paraId="57A31FBC" w14:textId="77777777" w:rsidR="006676E9" w:rsidRDefault="006676E9" w:rsidP="00AA2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 de l’activité</w:t>
            </w:r>
          </w:p>
        </w:tc>
        <w:tc>
          <w:tcPr>
            <w:tcW w:w="4551" w:type="dxa"/>
            <w:shd w:val="clear" w:color="auto" w:fill="BFBFBF" w:themeFill="background1" w:themeFillShade="BF"/>
          </w:tcPr>
          <w:p w14:paraId="57A31FBD" w14:textId="77777777" w:rsidR="006676E9" w:rsidRDefault="006676E9" w:rsidP="00AA2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 de l’activité</w:t>
            </w:r>
          </w:p>
        </w:tc>
      </w:tr>
      <w:tr w:rsidR="006676E9" w14:paraId="57A31FC1" w14:textId="77777777" w:rsidTr="00F40D0F">
        <w:tc>
          <w:tcPr>
            <w:tcW w:w="1969" w:type="dxa"/>
          </w:tcPr>
          <w:p w14:paraId="57A31FBF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INC_NONFAC</w:t>
            </w:r>
          </w:p>
        </w:tc>
        <w:tc>
          <w:tcPr>
            <w:tcW w:w="4551" w:type="dxa"/>
          </w:tcPr>
          <w:p w14:paraId="57A31FC0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Incident non facturé</w:t>
            </w:r>
          </w:p>
        </w:tc>
      </w:tr>
      <w:tr w:rsidR="006676E9" w14:paraId="57A31FC4" w14:textId="77777777" w:rsidTr="00F40D0F">
        <w:tc>
          <w:tcPr>
            <w:tcW w:w="1969" w:type="dxa"/>
          </w:tcPr>
          <w:p w14:paraId="57A31FC2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DEM_FACTPS</w:t>
            </w:r>
          </w:p>
        </w:tc>
        <w:tc>
          <w:tcPr>
            <w:tcW w:w="4551" w:type="dxa"/>
          </w:tcPr>
          <w:p w14:paraId="57A31FC3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évolutive</w:t>
            </w:r>
          </w:p>
        </w:tc>
      </w:tr>
      <w:tr w:rsidR="006676E9" w14:paraId="57A31FC7" w14:textId="77777777" w:rsidTr="00F40D0F">
        <w:tc>
          <w:tcPr>
            <w:tcW w:w="1969" w:type="dxa"/>
          </w:tcPr>
          <w:p w14:paraId="57A31FC5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DEM_FORFAIT</w:t>
            </w:r>
          </w:p>
        </w:tc>
        <w:tc>
          <w:tcPr>
            <w:tcW w:w="4551" w:type="dxa"/>
          </w:tcPr>
          <w:p w14:paraId="57A31FC6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Travaux à la demande Infra/Exploit</w:t>
            </w:r>
          </w:p>
        </w:tc>
      </w:tr>
      <w:tr w:rsidR="006676E9" w14:paraId="57A31FCA" w14:textId="77777777" w:rsidTr="00F40D0F">
        <w:tc>
          <w:tcPr>
            <w:tcW w:w="1969" w:type="dxa"/>
          </w:tcPr>
          <w:p w14:paraId="57A31FC8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DEM_NONFAC</w:t>
            </w:r>
          </w:p>
        </w:tc>
        <w:tc>
          <w:tcPr>
            <w:tcW w:w="4551" w:type="dxa"/>
          </w:tcPr>
          <w:p w14:paraId="57A31FC9" w14:textId="77777777" w:rsidR="006676E9" w:rsidRPr="00F40D0F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Demande non facturée</w:t>
            </w:r>
          </w:p>
        </w:tc>
      </w:tr>
      <w:tr w:rsidR="006676E9" w14:paraId="57A31FCD" w14:textId="77777777" w:rsidTr="00F40D0F">
        <w:tc>
          <w:tcPr>
            <w:tcW w:w="1969" w:type="dxa"/>
          </w:tcPr>
          <w:p w14:paraId="57A31FCB" w14:textId="77777777" w:rsidR="006676E9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INC_FACTPS</w:t>
            </w:r>
          </w:p>
        </w:tc>
        <w:tc>
          <w:tcPr>
            <w:tcW w:w="4551" w:type="dxa"/>
          </w:tcPr>
          <w:p w14:paraId="57A31FCC" w14:textId="77777777" w:rsidR="006676E9" w:rsidRDefault="006676E9" w:rsidP="00AA214D">
            <w:pPr>
              <w:rPr>
                <w:rFonts w:asciiTheme="minorHAnsi" w:hAnsiTheme="minorHAnsi"/>
              </w:rPr>
            </w:pPr>
            <w:r w:rsidRPr="00F40D0F">
              <w:rPr>
                <w:rFonts w:asciiTheme="minorHAnsi" w:hAnsiTheme="minorHAnsi"/>
              </w:rPr>
              <w:t>Maintenance corrective</w:t>
            </w:r>
          </w:p>
        </w:tc>
      </w:tr>
    </w:tbl>
    <w:p w14:paraId="57A31FCE" w14:textId="77777777" w:rsidR="00DB73AD" w:rsidRPr="00451975" w:rsidRDefault="00DB73AD" w:rsidP="00AA214D">
      <w:pPr>
        <w:pStyle w:val="Texte1"/>
        <w:keepNext w:val="0"/>
        <w:keepLines w:val="0"/>
        <w:pBdr>
          <w:top w:val="single" w:sz="4" w:space="1" w:color="auto"/>
          <w:bottom w:val="single" w:sz="4" w:space="1" w:color="auto"/>
        </w:pBdr>
        <w:spacing w:before="120"/>
        <w:jc w:val="both"/>
        <w:rPr>
          <w:rFonts w:asciiTheme="minorHAnsi" w:hAnsiTheme="minorHAnsi" w:cs="Arial"/>
        </w:rPr>
      </w:pPr>
      <w:r w:rsidRPr="00451975">
        <w:rPr>
          <w:rFonts w:asciiTheme="minorHAnsi" w:hAnsiTheme="minorHAnsi" w:cs="Arial"/>
          <w:b/>
          <w:bCs/>
        </w:rPr>
        <w:t>Note</w:t>
      </w:r>
      <w:r w:rsidRPr="00451975">
        <w:rPr>
          <w:rFonts w:asciiTheme="minorHAnsi" w:hAnsiTheme="minorHAnsi" w:cs="Arial"/>
        </w:rPr>
        <w:t xml:space="preserve"> : </w:t>
      </w:r>
      <w:r>
        <w:rPr>
          <w:rFonts w:asciiTheme="minorHAnsi" w:hAnsiTheme="minorHAnsi" w:cs="Arial"/>
        </w:rPr>
        <w:t>Chaque sujet de dossier dans EASYVISTA possède un mode de déversement</w:t>
      </w:r>
    </w:p>
    <w:p w14:paraId="57A31FCF" w14:textId="77777777" w:rsidR="00DB73AD" w:rsidRDefault="00DB73AD" w:rsidP="00AA214D">
      <w:pPr>
        <w:pStyle w:val="Titre2"/>
        <w:jc w:val="both"/>
      </w:pPr>
      <w:bookmarkStart w:id="22" w:name="_Toc399152448"/>
      <w:bookmarkEnd w:id="15"/>
      <w:bookmarkEnd w:id="16"/>
      <w:r w:rsidRPr="00451975">
        <w:t>Etapes</w:t>
      </w:r>
      <w:bookmarkEnd w:id="22"/>
    </w:p>
    <w:p w14:paraId="57A31FD0" w14:textId="77777777" w:rsidR="00DB73AD" w:rsidRPr="00DB73AD" w:rsidRDefault="00DB73AD" w:rsidP="00AA214D">
      <w:pPr>
        <w:rPr>
          <w:rFonts w:asciiTheme="minorHAnsi" w:hAnsiTheme="minorHAnsi"/>
        </w:rPr>
      </w:pPr>
      <w:r w:rsidRPr="00DB73AD">
        <w:rPr>
          <w:rFonts w:asciiTheme="minorHAnsi" w:hAnsiTheme="minorHAnsi"/>
        </w:rPr>
        <w:t>Et</w:t>
      </w:r>
      <w:r>
        <w:rPr>
          <w:rFonts w:asciiTheme="minorHAnsi" w:hAnsiTheme="minorHAnsi"/>
        </w:rPr>
        <w:t>ant donné que la vue SQL fournit</w:t>
      </w:r>
      <w:r w:rsidRPr="00DB73AD">
        <w:rPr>
          <w:rFonts w:asciiTheme="minorHAnsi" w:hAnsiTheme="minorHAnsi"/>
        </w:rPr>
        <w:t xml:space="preserve"> les données à jour de manière dynamique, la seule étape important</w:t>
      </w:r>
      <w:r w:rsidR="003A58EB">
        <w:rPr>
          <w:rFonts w:asciiTheme="minorHAnsi" w:hAnsiTheme="minorHAnsi"/>
        </w:rPr>
        <w:t>e</w:t>
      </w:r>
      <w:r w:rsidRPr="00DB73AD">
        <w:rPr>
          <w:rFonts w:asciiTheme="minorHAnsi" w:hAnsiTheme="minorHAnsi"/>
        </w:rPr>
        <w:t xml:space="preserve"> est la passerelle en elle-même (tâche</w:t>
      </w:r>
      <w:r w:rsidR="005E46EA">
        <w:rPr>
          <w:rFonts w:asciiTheme="minorHAnsi" w:hAnsiTheme="minorHAnsi"/>
        </w:rPr>
        <w:t>s « easy_to_psnext » ou « easy_to psnexV »)</w:t>
      </w:r>
    </w:p>
    <w:p w14:paraId="57A31FD1" w14:textId="77777777" w:rsidR="004C16BF" w:rsidRPr="00DB73AD" w:rsidRDefault="005E46EA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Les autres étapes servent uniquement à communiquer la bonne ou mauvaise fin du traitement.</w:t>
      </w:r>
    </w:p>
    <w:p w14:paraId="57A31FD2" w14:textId="77777777" w:rsidR="00130FE7" w:rsidRDefault="00130FE7">
      <w:pPr>
        <w:overflowPunct/>
        <w:autoSpaceDE/>
        <w:autoSpaceDN/>
        <w:adjustRightInd/>
        <w:jc w:val="left"/>
        <w:textAlignment w:val="auto"/>
        <w:rPr>
          <w:rFonts w:asciiTheme="minorHAnsi" w:hAnsiTheme="minorHAnsi"/>
          <w:b/>
          <w:caps/>
          <w:color w:val="A69F8F"/>
          <w:kern w:val="28"/>
          <w:sz w:val="28"/>
        </w:rPr>
      </w:pPr>
      <w:r>
        <w:rPr>
          <w:rFonts w:asciiTheme="minorHAnsi" w:hAnsiTheme="minorHAnsi"/>
        </w:rPr>
        <w:br w:type="page"/>
      </w:r>
    </w:p>
    <w:p w14:paraId="57A31FD3" w14:textId="77777777" w:rsidR="004C16BF" w:rsidRPr="00451975" w:rsidRDefault="004C16BF" w:rsidP="00AA214D">
      <w:pPr>
        <w:pStyle w:val="Titre1"/>
        <w:spacing w:before="120"/>
        <w:rPr>
          <w:rFonts w:asciiTheme="minorHAnsi" w:hAnsiTheme="minorHAnsi"/>
        </w:rPr>
      </w:pPr>
      <w:bookmarkStart w:id="23" w:name="_Toc399152449"/>
      <w:r w:rsidRPr="00451975">
        <w:rPr>
          <w:rFonts w:asciiTheme="minorHAnsi" w:hAnsiTheme="minorHAnsi"/>
        </w:rPr>
        <w:lastRenderedPageBreak/>
        <w:t>GESTION DES ANOMALIES</w:t>
      </w:r>
      <w:bookmarkEnd w:id="23"/>
    </w:p>
    <w:p w14:paraId="57A31FD4" w14:textId="77777777" w:rsidR="004C16BF" w:rsidRDefault="005E46EA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Un certain nombre de situations sont détectées par la passerelle et doivent faire l’objet d’un traitement avant la relance du traitement.</w:t>
      </w:r>
    </w:p>
    <w:p w14:paraId="57A31FD5" w14:textId="77777777" w:rsidR="001359D4" w:rsidRDefault="001359D4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Les anomalies technico-fonctionnelles prévues sont les suivantes.</w:t>
      </w:r>
    </w:p>
    <w:p w14:paraId="57A31FD6" w14:textId="77777777" w:rsidR="00D4030C" w:rsidRPr="00C91AC1" w:rsidRDefault="00D4030C" w:rsidP="00AA214D">
      <w:pPr>
        <w:spacing w:before="120"/>
        <w:rPr>
          <w:rFonts w:asciiTheme="minorHAnsi" w:hAnsiTheme="minorHAnsi"/>
          <w:b/>
        </w:rPr>
      </w:pPr>
      <w:r w:rsidRPr="008D4B2D">
        <w:rPr>
          <w:rFonts w:asciiTheme="minorHAnsi" w:hAnsiTheme="minorHAnsi"/>
          <w:b/>
          <w:u w:val="single"/>
        </w:rPr>
        <w:t>Consigne générale</w:t>
      </w:r>
      <w:r w:rsidR="008D4B2D" w:rsidRPr="008D4B2D">
        <w:rPr>
          <w:rFonts w:asciiTheme="minorHAnsi" w:hAnsiTheme="minorHAnsi"/>
          <w:b/>
          <w:u w:val="single"/>
        </w:rPr>
        <w:t> :</w:t>
      </w:r>
      <w:r w:rsidRPr="00C91AC1">
        <w:rPr>
          <w:rFonts w:asciiTheme="minorHAnsi" w:hAnsiTheme="minorHAnsi"/>
          <w:b/>
        </w:rPr>
        <w:t xml:space="preserve"> </w:t>
      </w:r>
      <w:r w:rsidR="008D4B2D">
        <w:rPr>
          <w:rFonts w:asciiTheme="minorHAnsi" w:hAnsiTheme="minorHAnsi"/>
          <w:b/>
        </w:rPr>
        <w:t>En cas d’anomalie</w:t>
      </w:r>
      <w:r w:rsidRPr="00C91AC1">
        <w:rPr>
          <w:rFonts w:asciiTheme="minorHAnsi" w:hAnsiTheme="minorHAnsi"/>
          <w:b/>
        </w:rPr>
        <w:t xml:space="preserve">, une communication doit être effectuée à la liste de distribution </w:t>
      </w:r>
      <w:r w:rsidR="008675F0">
        <w:rPr>
          <w:rFonts w:asciiTheme="minorHAnsi" w:hAnsiTheme="minorHAnsi"/>
          <w:b/>
        </w:rPr>
        <w:t>« </w:t>
      </w:r>
      <w:r w:rsidR="008675F0" w:rsidRPr="008675F0">
        <w:rPr>
          <w:rFonts w:asciiTheme="minorHAnsi" w:hAnsiTheme="minorHAnsi"/>
          <w:b/>
        </w:rPr>
        <w:t>April T. Comité Management</w:t>
      </w:r>
      <w:r w:rsidR="008675F0">
        <w:rPr>
          <w:rFonts w:asciiTheme="minorHAnsi" w:hAnsiTheme="minorHAnsi"/>
          <w:b/>
        </w:rPr>
        <w:t> » :</w:t>
      </w:r>
    </w:p>
    <w:p w14:paraId="57A31FD7" w14:textId="77777777" w:rsidR="004609C7" w:rsidRDefault="004609C7" w:rsidP="00AA214D">
      <w:pPr>
        <w:spacing w:before="120"/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57A32015" wp14:editId="57A32016">
            <wp:extent cx="5759450" cy="2746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FD8" w14:textId="77777777" w:rsidR="004609C7" w:rsidRDefault="004609C7" w:rsidP="00AA214D">
      <w:pPr>
        <w:spacing w:before="120"/>
        <w:rPr>
          <w:rFonts w:asciiTheme="minorHAnsi" w:hAnsiTheme="minorHAnsi"/>
          <w:b/>
        </w:rPr>
      </w:pPr>
    </w:p>
    <w:p w14:paraId="57A31FD9" w14:textId="77777777" w:rsidR="00D4030C" w:rsidRPr="00C91AC1" w:rsidRDefault="00D4030C" w:rsidP="00AA214D">
      <w:pPr>
        <w:spacing w:before="120"/>
        <w:rPr>
          <w:rFonts w:asciiTheme="minorHAnsi" w:hAnsiTheme="minorHAnsi"/>
          <w:b/>
        </w:rPr>
      </w:pPr>
      <w:r w:rsidRPr="00C91AC1">
        <w:rPr>
          <w:rFonts w:asciiTheme="minorHAnsi" w:hAnsiTheme="minorHAnsi"/>
          <w:b/>
        </w:rPr>
        <w:t>Une fois le traitement OK, une nouvelle com</w:t>
      </w:r>
      <w:r w:rsidR="004609C7">
        <w:rPr>
          <w:rFonts w:asciiTheme="minorHAnsi" w:hAnsiTheme="minorHAnsi"/>
          <w:b/>
        </w:rPr>
        <w:t>munication devra être effectuée :</w:t>
      </w:r>
    </w:p>
    <w:p w14:paraId="57A31FDA" w14:textId="77777777" w:rsidR="004609C7" w:rsidRPr="00D4030C" w:rsidRDefault="004609C7" w:rsidP="00AA214D">
      <w:pPr>
        <w:spacing w:before="120"/>
        <w:rPr>
          <w:rFonts w:asciiTheme="minorHAnsi" w:hAnsiTheme="minorHAnsi"/>
          <w:color w:val="F79646" w:themeColor="accent6"/>
          <w:sz w:val="28"/>
        </w:rPr>
      </w:pPr>
      <w:r>
        <w:rPr>
          <w:noProof/>
        </w:rPr>
        <w:drawing>
          <wp:inline distT="0" distB="0" distL="0" distR="0" wp14:anchorId="57A32017" wp14:editId="57A32018">
            <wp:extent cx="5759450" cy="261336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FDB" w14:textId="77777777" w:rsidR="004609C7" w:rsidRDefault="004609C7">
      <w:pPr>
        <w:overflowPunct/>
        <w:autoSpaceDE/>
        <w:autoSpaceDN/>
        <w:adjustRightInd/>
        <w:jc w:val="left"/>
        <w:textAlignment w:val="auto"/>
        <w:rPr>
          <w:rFonts w:asciiTheme="minorHAnsi" w:hAnsiTheme="minorHAnsi" w:cs="Arial"/>
          <w:b/>
          <w:bCs/>
          <w:iCs/>
          <w:color w:val="EE7F00"/>
          <w:sz w:val="26"/>
          <w:szCs w:val="28"/>
        </w:rPr>
      </w:pPr>
      <w:r>
        <w:br w:type="page"/>
      </w:r>
    </w:p>
    <w:p w14:paraId="57A31FDC" w14:textId="77777777" w:rsidR="001359D4" w:rsidRDefault="001359D4" w:rsidP="00AA214D">
      <w:pPr>
        <w:pStyle w:val="Titre2"/>
        <w:jc w:val="both"/>
      </w:pPr>
      <w:bookmarkStart w:id="24" w:name="_Toc399152450"/>
      <w:r>
        <w:lastRenderedPageBreak/>
        <w:t>Anomalies techniques.</w:t>
      </w:r>
      <w:bookmarkEnd w:id="24"/>
    </w:p>
    <w:p w14:paraId="57A31FDD" w14:textId="77777777" w:rsidR="001359D4" w:rsidRPr="0091674E" w:rsidRDefault="0091674E" w:rsidP="00AA214D">
      <w:pPr>
        <w:pStyle w:val="Titre3"/>
        <w:rPr>
          <w:lang w:val="en-US"/>
        </w:rPr>
      </w:pPr>
      <w:bookmarkStart w:id="25" w:name="_Toc399152451"/>
      <w:r w:rsidRPr="0091674E">
        <w:rPr>
          <w:lang w:val="en-US"/>
        </w:rPr>
        <w:t>Conne</w:t>
      </w:r>
      <w:r w:rsidR="00C91AC1">
        <w:rPr>
          <w:lang w:val="en-US"/>
        </w:rPr>
        <w:t>ct</w:t>
      </w:r>
      <w:r w:rsidRPr="0091674E">
        <w:rPr>
          <w:lang w:val="en-US"/>
        </w:rPr>
        <w:t>ion KO.</w:t>
      </w:r>
      <w:bookmarkEnd w:id="25"/>
    </w:p>
    <w:p w14:paraId="57A31FDE" w14:textId="77777777" w:rsidR="0091674E" w:rsidRPr="0091674E" w:rsidRDefault="0091674E" w:rsidP="00AA214D">
      <w:pPr>
        <w:rPr>
          <w:rFonts w:asciiTheme="minorHAnsi" w:hAnsiTheme="minorHAnsi"/>
          <w:i/>
        </w:rPr>
      </w:pPr>
      <w:r w:rsidRPr="0091674E">
        <w:rPr>
          <w:rFonts w:asciiTheme="minorHAnsi" w:hAnsiTheme="minorHAnsi"/>
          <w:i/>
          <w:lang w:val="en-US"/>
        </w:rPr>
        <w:t xml:space="preserve">Alert messages have been disabled. </w:t>
      </w:r>
      <w:r w:rsidRPr="0091674E">
        <w:rPr>
          <w:rFonts w:asciiTheme="minorHAnsi" w:hAnsiTheme="minorHAnsi"/>
          <w:i/>
        </w:rPr>
        <w:t>Host: 192.168.250.83 Port: -1 commStatus: CommDisabled</w:t>
      </w:r>
    </w:p>
    <w:p w14:paraId="57A31FDF" w14:textId="77777777" w:rsidR="0091674E" w:rsidRPr="0091674E" w:rsidRDefault="0091674E" w:rsidP="00AA214D">
      <w:pPr>
        <w:rPr>
          <w:rFonts w:asciiTheme="minorHAnsi" w:hAnsiTheme="minorHAnsi"/>
          <w:i/>
        </w:rPr>
      </w:pPr>
      <w:r w:rsidRPr="0091674E">
        <w:rPr>
          <w:rFonts w:asciiTheme="minorHAnsi" w:hAnsiTheme="minorHAnsi"/>
          <w:i/>
        </w:rPr>
        <w:t>-- Il y a eu un problème à la connexion à PSNext pour la cause pour la cause There were problems processing your initial login to Sciforma.</w:t>
      </w:r>
    </w:p>
    <w:p w14:paraId="57A31FE0" w14:textId="77777777" w:rsidR="0091674E" w:rsidRPr="0091674E" w:rsidRDefault="0091674E" w:rsidP="00AA214D">
      <w:pPr>
        <w:rPr>
          <w:rFonts w:asciiTheme="minorHAnsi" w:hAnsiTheme="minorHAnsi"/>
          <w:i/>
          <w:lang w:val="en-US"/>
        </w:rPr>
      </w:pPr>
      <w:r w:rsidRPr="0091674E">
        <w:rPr>
          <w:rFonts w:asciiTheme="minorHAnsi" w:hAnsiTheme="minorHAnsi"/>
          <w:i/>
          <w:lang w:val="en-US"/>
        </w:rPr>
        <w:t xml:space="preserve">Please contact your System Administrator to be sure that the server is running </w:t>
      </w:r>
    </w:p>
    <w:p w14:paraId="57A31FE1" w14:textId="77777777" w:rsidR="0091674E" w:rsidRPr="0091674E" w:rsidRDefault="0091674E" w:rsidP="00AA214D">
      <w:pPr>
        <w:rPr>
          <w:rFonts w:asciiTheme="minorHAnsi" w:hAnsiTheme="minorHAnsi"/>
          <w:i/>
          <w:lang w:val="en-US"/>
        </w:rPr>
      </w:pPr>
      <w:r w:rsidRPr="0091674E">
        <w:rPr>
          <w:rFonts w:asciiTheme="minorHAnsi" w:hAnsiTheme="minorHAnsi"/>
          <w:i/>
          <w:lang w:val="en-US"/>
        </w:rPr>
        <w:t>and that the database is available and has been initialized properly.</w:t>
      </w:r>
    </w:p>
    <w:p w14:paraId="57A31FE2" w14:textId="77777777" w:rsidR="0091674E" w:rsidRPr="0091674E" w:rsidRDefault="0091674E" w:rsidP="00AA214D">
      <w:pPr>
        <w:rPr>
          <w:rFonts w:asciiTheme="minorHAnsi" w:hAnsiTheme="minorHAnsi"/>
          <w:i/>
        </w:rPr>
      </w:pPr>
      <w:r w:rsidRPr="0091674E">
        <w:rPr>
          <w:rFonts w:asciiTheme="minorHAnsi" w:hAnsiTheme="minorHAnsi"/>
          <w:i/>
        </w:rPr>
        <w:t>Sciforma is exiting.</w:t>
      </w:r>
    </w:p>
    <w:p w14:paraId="57A31FE3" w14:textId="77777777" w:rsidR="0091674E" w:rsidRPr="0091674E" w:rsidRDefault="0091674E" w:rsidP="00AA214D">
      <w:pPr>
        <w:rPr>
          <w:rFonts w:asciiTheme="minorHAnsi" w:hAnsiTheme="minorHAnsi"/>
          <w:i/>
        </w:rPr>
      </w:pPr>
      <w:r w:rsidRPr="0091674E">
        <w:rPr>
          <w:rFonts w:asciiTheme="minorHAnsi" w:hAnsiTheme="minorHAnsi"/>
          <w:i/>
        </w:rPr>
        <w:t>-- code retour 1</w:t>
      </w:r>
    </w:p>
    <w:p w14:paraId="57A31FE4" w14:textId="77777777" w:rsidR="0091674E" w:rsidRDefault="0091674E" w:rsidP="00AA214D">
      <w:pPr>
        <w:rPr>
          <w:rFonts w:asciiTheme="minorHAnsi" w:hAnsiTheme="minorHAnsi"/>
        </w:rPr>
      </w:pPr>
    </w:p>
    <w:p w14:paraId="57A31FE5" w14:textId="77777777" w:rsidR="0091674E" w:rsidRDefault="0091674E" w:rsidP="00AA214D">
      <w:pPr>
        <w:rPr>
          <w:rFonts w:asciiTheme="minorHAnsi" w:hAnsiTheme="minorHAnsi"/>
        </w:rPr>
      </w:pPr>
      <w:r>
        <w:rPr>
          <w:rFonts w:asciiTheme="minorHAnsi" w:hAnsiTheme="minorHAnsi"/>
        </w:rPr>
        <w:t>Cette anomalie indique un problème à la connexion de SCIFORMA par la passerelle. Cela peut être dû par exemple à un changement de mot de passe du user servant à la connexion.</w:t>
      </w:r>
    </w:p>
    <w:p w14:paraId="57A31FE6" w14:textId="77777777" w:rsidR="0091674E" w:rsidRPr="001359D4" w:rsidRDefault="0091674E" w:rsidP="00AA214D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Theme="minorHAnsi" w:hAnsiTheme="minorHAnsi"/>
          <w:b/>
        </w:rPr>
      </w:pPr>
      <w:r w:rsidRPr="001359D4">
        <w:rPr>
          <w:rFonts w:asciiTheme="minorHAnsi" w:hAnsiTheme="minorHAnsi"/>
          <w:b/>
        </w:rPr>
        <w:t xml:space="preserve">Consignes : </w:t>
      </w:r>
      <w:r>
        <w:rPr>
          <w:rFonts w:asciiTheme="minorHAnsi" w:hAnsiTheme="minorHAnsi"/>
          <w:b/>
        </w:rPr>
        <w:t>Vérifier que le serveur est bien opérationnel et r</w:t>
      </w:r>
      <w:r w:rsidRPr="001359D4">
        <w:rPr>
          <w:rFonts w:asciiTheme="minorHAnsi" w:hAnsiTheme="minorHAnsi"/>
          <w:b/>
        </w:rPr>
        <w:t>elancer le traitement</w:t>
      </w:r>
    </w:p>
    <w:p w14:paraId="57A31FE7" w14:textId="77777777" w:rsidR="001359D4" w:rsidRDefault="001359D4" w:rsidP="00AA214D">
      <w:pPr>
        <w:pStyle w:val="Titre2"/>
        <w:jc w:val="both"/>
      </w:pPr>
      <w:bookmarkStart w:id="26" w:name="_Toc399152452"/>
      <w:r>
        <w:t>Anomalies fonctionnelles</w:t>
      </w:r>
      <w:bookmarkEnd w:id="26"/>
    </w:p>
    <w:p w14:paraId="57A31FE8" w14:textId="77777777" w:rsidR="00732D90" w:rsidRDefault="00732D90" w:rsidP="00AA214D">
      <w:pPr>
        <w:pStyle w:val="Titre3"/>
      </w:pPr>
      <w:bookmarkStart w:id="27" w:name="_Toc399152453"/>
      <w:r>
        <w:t>Anomalie ER.003</w:t>
      </w:r>
      <w:bookmarkEnd w:id="27"/>
    </w:p>
    <w:p w14:paraId="57A31FE9" w14:textId="77777777" w:rsidR="00732D90" w:rsidRPr="00732D90" w:rsidRDefault="00732D90" w:rsidP="00AA214D">
      <w:pPr>
        <w:spacing w:before="120"/>
        <w:rPr>
          <w:rFonts w:asciiTheme="minorHAnsi" w:hAnsiTheme="minorHAnsi"/>
          <w:i/>
        </w:rPr>
      </w:pPr>
      <w:r w:rsidRPr="00732D90">
        <w:rPr>
          <w:rFonts w:asciiTheme="minorHAnsi" w:hAnsiTheme="minorHAnsi"/>
          <w:i/>
        </w:rPr>
        <w:t>-- ER.003 - Le projet &lt;233A - Kang Rui An Yuan Enterprise Management...&gt; n'existe pas</w:t>
      </w:r>
    </w:p>
    <w:p w14:paraId="57A31FEA" w14:textId="77777777" w:rsidR="00732D90" w:rsidRDefault="00732D90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Cette anomalie sert à signaler les cas où la passerelle ne parvient pas à faire la correspondance du client entre EASYVISTA et SCIFORMA :</w:t>
      </w:r>
    </w:p>
    <w:p w14:paraId="57A31FEB" w14:textId="77777777" w:rsidR="00732D90" w:rsidRDefault="00732D90" w:rsidP="00AA214D">
      <w:pPr>
        <w:spacing w:before="120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7A32019" wp14:editId="57A3201A">
            <wp:extent cx="3886200" cy="1028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FEC" w14:textId="77777777" w:rsidR="00732D90" w:rsidRDefault="00732D90" w:rsidP="00AA214D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Theme="minorHAnsi" w:hAnsiTheme="minorHAnsi"/>
          <w:b/>
        </w:rPr>
      </w:pPr>
      <w:r w:rsidRPr="001359D4">
        <w:rPr>
          <w:rFonts w:asciiTheme="minorHAnsi" w:hAnsiTheme="minorHAnsi"/>
          <w:b/>
        </w:rPr>
        <w:t>Consignes : Transmettre l’anomalie au</w:t>
      </w:r>
      <w:r>
        <w:rPr>
          <w:rFonts w:asciiTheme="minorHAnsi" w:hAnsiTheme="minorHAnsi"/>
          <w:b/>
        </w:rPr>
        <w:t>x administrateurs EASYVISTA / SCIFORMA</w:t>
      </w:r>
      <w:r w:rsidR="008638BD">
        <w:rPr>
          <w:rFonts w:asciiTheme="minorHAnsi" w:hAnsiTheme="minorHAnsi"/>
          <w:b/>
        </w:rPr>
        <w:t xml:space="preserve"> (incident Outil interne)</w:t>
      </w:r>
      <w:r>
        <w:rPr>
          <w:rFonts w:asciiTheme="minorHAnsi" w:hAnsiTheme="minorHAnsi"/>
          <w:b/>
        </w:rPr>
        <w:t xml:space="preserve"> pour correction</w:t>
      </w:r>
      <w:r w:rsidRPr="001359D4">
        <w:rPr>
          <w:rFonts w:asciiTheme="minorHAnsi" w:hAnsiTheme="minorHAnsi"/>
          <w:b/>
        </w:rPr>
        <w:t xml:space="preserve"> et relancer le traitement</w:t>
      </w:r>
    </w:p>
    <w:p w14:paraId="57A31FED" w14:textId="77777777" w:rsidR="00832585" w:rsidRDefault="00832585" w:rsidP="00AA214D">
      <w:pPr>
        <w:spacing w:before="120"/>
        <w:rPr>
          <w:rFonts w:asciiTheme="minorHAnsi" w:hAnsiTheme="minorHAnsi"/>
          <w:i/>
        </w:rPr>
      </w:pPr>
    </w:p>
    <w:p w14:paraId="57A31FEE" w14:textId="77777777" w:rsidR="00832585" w:rsidRDefault="00832585" w:rsidP="00AA214D">
      <w:pPr>
        <w:spacing w:before="120"/>
        <w:rPr>
          <w:rFonts w:asciiTheme="minorHAnsi" w:hAnsiTheme="minorHAnsi"/>
          <w:i/>
        </w:rPr>
      </w:pPr>
      <w:r w:rsidRPr="00832585">
        <w:rPr>
          <w:rFonts w:asciiTheme="minorHAnsi" w:hAnsiTheme="minorHAnsi"/>
          <w:i/>
        </w:rPr>
        <w:t>-- ER.003 - Le projet &lt;Déversement EASYVISTA APRIL BRESIL(196A - APRIL BRESIL)&gt; n'est pas publié</w:t>
      </w:r>
    </w:p>
    <w:p w14:paraId="57A31FEF" w14:textId="77777777" w:rsidR="00832585" w:rsidRDefault="00832585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Cette anomalie sert à signaler les cas où la passerelle ne parvient pas à faire la correspondance du client entre EASYVISTA et SCIFORMA. Elle précise que le projet existe mais qu’il n’a pas été publié (les feuilles de temps concernent toujours des projets publiés)</w:t>
      </w:r>
    </w:p>
    <w:p w14:paraId="57A31FF0" w14:textId="77777777" w:rsidR="00832585" w:rsidRDefault="00832585" w:rsidP="00AA214D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Theme="minorHAnsi" w:hAnsiTheme="minorHAnsi"/>
          <w:b/>
        </w:rPr>
      </w:pPr>
      <w:r w:rsidRPr="001359D4">
        <w:rPr>
          <w:rFonts w:asciiTheme="minorHAnsi" w:hAnsiTheme="minorHAnsi"/>
          <w:b/>
        </w:rPr>
        <w:t>Consignes : Transmettre l’anomalie au</w:t>
      </w:r>
      <w:r>
        <w:rPr>
          <w:rFonts w:asciiTheme="minorHAnsi" w:hAnsiTheme="minorHAnsi"/>
          <w:b/>
        </w:rPr>
        <w:t>x administrateurs EASYVISTA / SCIFORMA (incident Outil interne) pour correction</w:t>
      </w:r>
      <w:r w:rsidRPr="001359D4">
        <w:rPr>
          <w:rFonts w:asciiTheme="minorHAnsi" w:hAnsiTheme="minorHAnsi"/>
          <w:b/>
        </w:rPr>
        <w:t xml:space="preserve"> et relancer le traitement</w:t>
      </w:r>
    </w:p>
    <w:p w14:paraId="57A31FF1" w14:textId="77777777" w:rsidR="004609C7" w:rsidRDefault="004609C7">
      <w:pPr>
        <w:overflowPunct/>
        <w:autoSpaceDE/>
        <w:autoSpaceDN/>
        <w:adjustRightInd/>
        <w:jc w:val="left"/>
        <w:textAlignment w:val="auto"/>
        <w:rPr>
          <w:rFonts w:ascii="Arial Gras" w:hAnsi="Arial Gras"/>
          <w:b/>
          <w:color w:val="6B6350"/>
          <w:u w:val="single"/>
        </w:rPr>
      </w:pPr>
      <w:r>
        <w:br w:type="page"/>
      </w:r>
    </w:p>
    <w:p w14:paraId="57A31FF2" w14:textId="77777777" w:rsidR="00821731" w:rsidRDefault="00821731" w:rsidP="00AA214D">
      <w:pPr>
        <w:pStyle w:val="Titre3"/>
      </w:pPr>
      <w:bookmarkStart w:id="28" w:name="_Toc399152454"/>
      <w:r>
        <w:lastRenderedPageBreak/>
        <w:t>Anomalie ER.006</w:t>
      </w:r>
      <w:bookmarkEnd w:id="28"/>
    </w:p>
    <w:p w14:paraId="57A31FF3" w14:textId="77777777" w:rsidR="00821731" w:rsidRPr="00EB1411" w:rsidRDefault="00821731" w:rsidP="00AA214D">
      <w:pPr>
        <w:spacing w:before="120"/>
        <w:rPr>
          <w:rFonts w:asciiTheme="minorHAnsi" w:hAnsiTheme="minorHAnsi"/>
          <w:i/>
        </w:rPr>
      </w:pPr>
      <w:r w:rsidRPr="00EB1411">
        <w:rPr>
          <w:rFonts w:asciiTheme="minorHAnsi" w:hAnsiTheme="minorHAnsi"/>
          <w:i/>
        </w:rPr>
        <w:t>-- ER.006 - La tâche &lt;DEM_FACTPS&gt; n'existe pas dans le projet &lt;Déversement EASYVISTA GIE OFFICE(211A - GIE OFFICE)&gt;</w:t>
      </w:r>
    </w:p>
    <w:p w14:paraId="57A31FF4" w14:textId="77777777" w:rsidR="00EB1411" w:rsidRDefault="00EB1411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Cette anomalie sert à signaler les cas où la passerelle ne parvient pas à faire la correspondance du mode de déversement entre EASYVISTA et SCIFORMA :</w:t>
      </w:r>
    </w:p>
    <w:p w14:paraId="57A31FF5" w14:textId="77777777" w:rsidR="00EB1411" w:rsidRDefault="00EB1411" w:rsidP="00EB1411">
      <w:pPr>
        <w:spacing w:before="120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7A3201B" wp14:editId="57A3201C">
            <wp:extent cx="4114800" cy="10096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FF6" w14:textId="77777777" w:rsidR="00EB1411" w:rsidRPr="001359D4" w:rsidRDefault="00EB1411" w:rsidP="00AA214D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Theme="minorHAnsi" w:hAnsiTheme="minorHAnsi"/>
          <w:b/>
        </w:rPr>
      </w:pPr>
      <w:r w:rsidRPr="001359D4">
        <w:rPr>
          <w:rFonts w:asciiTheme="minorHAnsi" w:hAnsiTheme="minorHAnsi"/>
          <w:b/>
        </w:rPr>
        <w:t>Consignes : Transmettre l’anomalie au</w:t>
      </w:r>
      <w:r>
        <w:rPr>
          <w:rFonts w:asciiTheme="minorHAnsi" w:hAnsiTheme="minorHAnsi"/>
          <w:b/>
        </w:rPr>
        <w:t xml:space="preserve">x administrateurs EASYVISTA / SCIFORMA </w:t>
      </w:r>
      <w:r w:rsidR="008638BD">
        <w:rPr>
          <w:rFonts w:asciiTheme="minorHAnsi" w:hAnsiTheme="minorHAnsi"/>
          <w:b/>
        </w:rPr>
        <w:t xml:space="preserve">(incident Outil interne) </w:t>
      </w:r>
      <w:r>
        <w:rPr>
          <w:rFonts w:asciiTheme="minorHAnsi" w:hAnsiTheme="minorHAnsi"/>
          <w:b/>
        </w:rPr>
        <w:t>pour correction</w:t>
      </w:r>
      <w:r w:rsidRPr="001359D4">
        <w:rPr>
          <w:rFonts w:asciiTheme="minorHAnsi" w:hAnsiTheme="minorHAnsi"/>
          <w:b/>
        </w:rPr>
        <w:t xml:space="preserve"> et relancer le traitement</w:t>
      </w:r>
    </w:p>
    <w:p w14:paraId="57A31FF7" w14:textId="77777777" w:rsidR="0034029E" w:rsidRPr="00130FE7" w:rsidRDefault="0034029E" w:rsidP="0034029E">
      <w:pPr>
        <w:pStyle w:val="Titre3"/>
      </w:pPr>
      <w:bookmarkStart w:id="29" w:name="_Toc399152455"/>
      <w:r w:rsidRPr="00130FE7">
        <w:t>Anomalie ER.009</w:t>
      </w:r>
      <w:bookmarkEnd w:id="29"/>
    </w:p>
    <w:p w14:paraId="57A31FF8" w14:textId="77777777" w:rsidR="0034029E" w:rsidRPr="00130FE7" w:rsidRDefault="0034029E" w:rsidP="0034029E">
      <w:pPr>
        <w:spacing w:before="120"/>
        <w:rPr>
          <w:rFonts w:asciiTheme="minorHAnsi" w:hAnsiTheme="minorHAnsi"/>
          <w:i/>
        </w:rPr>
      </w:pPr>
      <w:r w:rsidRPr="00130FE7">
        <w:rPr>
          <w:rFonts w:asciiTheme="minorHAnsi" w:hAnsiTheme="minorHAnsi"/>
          <w:i/>
        </w:rPr>
        <w:t>-- ER.009 - l'utilisateur de login de connexion &lt;philippe.villar&gt; n'existe pas</w:t>
      </w:r>
    </w:p>
    <w:p w14:paraId="57A31FF9" w14:textId="77777777" w:rsidR="0034029E" w:rsidRDefault="0034029E" w:rsidP="0034029E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Cette anomalie sert à signaler les cas où la passerelle ne parvient pas à faire la correspondance de l’intervenant entre EASYVISTA et SCIFORMA :</w:t>
      </w:r>
    </w:p>
    <w:p w14:paraId="57A31FFA" w14:textId="77777777" w:rsidR="0034029E" w:rsidRDefault="0034029E" w:rsidP="0034029E">
      <w:pPr>
        <w:spacing w:before="120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7A3201D" wp14:editId="57A3201E">
            <wp:extent cx="4552950" cy="8096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FFB" w14:textId="77777777" w:rsidR="0034029E" w:rsidRPr="0034029E" w:rsidRDefault="0034029E" w:rsidP="0034029E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autoSpaceDE/>
        <w:autoSpaceDN/>
        <w:adjustRightInd/>
        <w:spacing w:before="120"/>
        <w:jc w:val="left"/>
        <w:textAlignment w:val="auto"/>
        <w:rPr>
          <w:b/>
          <w:color w:val="6B6350"/>
        </w:rPr>
      </w:pPr>
      <w:r w:rsidRPr="008638BD">
        <w:rPr>
          <w:rFonts w:asciiTheme="minorHAnsi" w:hAnsiTheme="minorHAnsi"/>
          <w:b/>
        </w:rPr>
        <w:t>Consignes : Transmettre l’anomalie au CDS pour correction et relancer le traitement</w:t>
      </w:r>
    </w:p>
    <w:p w14:paraId="57A31FFC" w14:textId="77777777" w:rsidR="00130FE7" w:rsidRPr="00130FE7" w:rsidRDefault="00130FE7" w:rsidP="00AA214D">
      <w:pPr>
        <w:pStyle w:val="Titre3"/>
      </w:pPr>
      <w:bookmarkStart w:id="30" w:name="_Toc399152456"/>
      <w:r w:rsidRPr="00130FE7">
        <w:t>Anomalie ER.0</w:t>
      </w:r>
      <w:r w:rsidR="0034029E">
        <w:t>10</w:t>
      </w:r>
      <w:bookmarkEnd w:id="30"/>
    </w:p>
    <w:p w14:paraId="57A31FFD" w14:textId="77777777" w:rsidR="0034029E" w:rsidRPr="0034029E" w:rsidRDefault="0034029E" w:rsidP="0034029E">
      <w:pPr>
        <w:spacing w:before="120"/>
        <w:rPr>
          <w:rFonts w:asciiTheme="minorHAnsi" w:hAnsiTheme="minorHAnsi"/>
          <w:i/>
        </w:rPr>
      </w:pPr>
      <w:r w:rsidRPr="0034029E">
        <w:rPr>
          <w:rFonts w:asciiTheme="minorHAnsi" w:hAnsiTheme="minorHAnsi"/>
          <w:i/>
        </w:rPr>
        <w:t>ER.010 - l'utilisateur de login de connexion &lt;sandoss.el-hamrouni&gt; n'est pas ressource</w:t>
      </w:r>
    </w:p>
    <w:p w14:paraId="57A31FFE" w14:textId="77777777" w:rsidR="00130FE7" w:rsidRDefault="00130FE7" w:rsidP="00AA214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Cette anomalie sert à signaler les cas où la passerelle parvient à faire la correspondance de l’intervenant entre EASYVISTA et SCIFORMA</w:t>
      </w:r>
      <w:r w:rsidR="0034029E">
        <w:rPr>
          <w:rFonts w:asciiTheme="minorHAnsi" w:hAnsiTheme="minorHAnsi"/>
        </w:rPr>
        <w:t xml:space="preserve"> mais que la ressource correspondante (et donc sa feuille de temps) n’existe pas (cf. </w:t>
      </w:r>
      <w:hyperlink r:id="rId18" w:history="1">
        <w:r w:rsidR="0034029E">
          <w:rPr>
            <w:rStyle w:val="Lienhypertexte"/>
            <w:rFonts w:asciiTheme="minorHAnsi" w:hAnsiTheme="minorHAnsi"/>
          </w:rPr>
          <w:t>Mode opératoire Gestion des ressources et des utilisateurs</w:t>
        </w:r>
      </w:hyperlink>
      <w:r w:rsidR="0034029E">
        <w:rPr>
          <w:rFonts w:asciiTheme="minorHAnsi" w:hAnsiTheme="minorHAnsi"/>
        </w:rPr>
        <w:t>).</w:t>
      </w:r>
    </w:p>
    <w:p w14:paraId="57A31FFF" w14:textId="77777777" w:rsidR="00842C54" w:rsidRPr="0034029E" w:rsidRDefault="00130FE7" w:rsidP="00842C54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autoSpaceDE/>
        <w:autoSpaceDN/>
        <w:adjustRightInd/>
        <w:spacing w:before="120"/>
        <w:jc w:val="left"/>
        <w:textAlignment w:val="auto"/>
        <w:rPr>
          <w:b/>
          <w:color w:val="6B6350"/>
        </w:rPr>
      </w:pPr>
      <w:r w:rsidRPr="008638BD">
        <w:rPr>
          <w:rFonts w:asciiTheme="minorHAnsi" w:hAnsiTheme="minorHAnsi"/>
          <w:b/>
        </w:rPr>
        <w:t>Consignes : Transmettre l’anomalie au CDS</w:t>
      </w:r>
      <w:r w:rsidR="001359D4" w:rsidRPr="008638BD">
        <w:rPr>
          <w:rFonts w:asciiTheme="minorHAnsi" w:hAnsiTheme="minorHAnsi"/>
          <w:b/>
        </w:rPr>
        <w:t xml:space="preserve"> pour correction</w:t>
      </w:r>
      <w:r w:rsidRPr="008638BD">
        <w:rPr>
          <w:rFonts w:asciiTheme="minorHAnsi" w:hAnsiTheme="minorHAnsi"/>
          <w:b/>
        </w:rPr>
        <w:t xml:space="preserve"> et relancer le traitement</w:t>
      </w:r>
    </w:p>
    <w:p w14:paraId="57A32000" w14:textId="77777777" w:rsidR="009F177E" w:rsidRDefault="00130FE7" w:rsidP="00551AE3">
      <w:pPr>
        <w:pStyle w:val="Titre3"/>
      </w:pPr>
      <w:bookmarkStart w:id="31" w:name="_Toc399152457"/>
      <w:r>
        <w:t>Anomalie ER.012</w:t>
      </w:r>
      <w:bookmarkEnd w:id="31"/>
    </w:p>
    <w:p w14:paraId="57A32001" w14:textId="77777777" w:rsidR="00130FE7" w:rsidRPr="001359D4" w:rsidRDefault="001359D4" w:rsidP="00551AE3">
      <w:pPr>
        <w:spacing w:before="120"/>
        <w:rPr>
          <w:rFonts w:asciiTheme="minorHAnsi" w:hAnsiTheme="minorHAnsi"/>
          <w:i/>
        </w:rPr>
      </w:pPr>
      <w:r w:rsidRPr="001359D4">
        <w:rPr>
          <w:rFonts w:asciiTheme="minorHAnsi" w:hAnsiTheme="minorHAnsi"/>
          <w:i/>
        </w:rPr>
        <w:t>-- ER.012 - Problème à la sauvegarde de la feuille de temps de la ressource &lt;clement.zehnacker&gt; sur la période &lt;01/07/2014J - 06/07/2014J&gt;</w:t>
      </w:r>
    </w:p>
    <w:p w14:paraId="57A32002" w14:textId="77777777" w:rsidR="001359D4" w:rsidRDefault="001359D4" w:rsidP="00551AE3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Cette anomalie sert à signaler les cas où la passerelle ne parvient pas à mettre à jour la feuille de temps d’une ressource sur une période donnée</w:t>
      </w:r>
    </w:p>
    <w:p w14:paraId="57A32003" w14:textId="77777777" w:rsidR="001359D4" w:rsidRDefault="001359D4" w:rsidP="00551AE3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Theme="minorHAnsi" w:hAnsiTheme="minorHAnsi"/>
          <w:b/>
        </w:rPr>
      </w:pPr>
      <w:r w:rsidRPr="008E3991">
        <w:rPr>
          <w:rFonts w:asciiTheme="minorHAnsi" w:hAnsiTheme="minorHAnsi"/>
          <w:b/>
        </w:rPr>
        <w:t>Consignes :</w:t>
      </w:r>
      <w:r w:rsidR="008E3991" w:rsidRPr="008E3991">
        <w:rPr>
          <w:rFonts w:asciiTheme="minorHAnsi" w:hAnsiTheme="minorHAnsi"/>
          <w:b/>
        </w:rPr>
        <w:t xml:space="preserve"> Demander au responsable de la ressource de mettre « A réviser » la feuille de temps sur la période indiquée (en veillant à ne pas rester sur celle-ci pour ne pas la verrouiller) </w:t>
      </w:r>
      <w:r w:rsidR="008E3991">
        <w:rPr>
          <w:rFonts w:asciiTheme="minorHAnsi" w:hAnsiTheme="minorHAnsi"/>
          <w:b/>
        </w:rPr>
        <w:t xml:space="preserve">grâce au module Validation à sa disposition </w:t>
      </w:r>
      <w:r w:rsidR="008E3991" w:rsidRPr="008E3991">
        <w:rPr>
          <w:rFonts w:asciiTheme="minorHAnsi" w:hAnsiTheme="minorHAnsi"/>
          <w:b/>
        </w:rPr>
        <w:t>et relancer le traitement</w:t>
      </w:r>
    </w:p>
    <w:p w14:paraId="57A32004" w14:textId="77777777" w:rsidR="00551AE3" w:rsidRPr="008E3991" w:rsidRDefault="00551AE3" w:rsidP="00551AE3">
      <w:pPr>
        <w:pStyle w:val="Paragraphedeliste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 cas d’absence du responsable de la ressource, la manipulation peut être effectuée par l’administrateur SCIFORMA</w:t>
      </w:r>
    </w:p>
    <w:p w14:paraId="57A32005" w14:textId="77777777" w:rsidR="00F04B15" w:rsidRDefault="00F04B15">
      <w:pPr>
        <w:overflowPunct/>
        <w:autoSpaceDE/>
        <w:autoSpaceDN/>
        <w:adjustRightInd/>
        <w:jc w:val="left"/>
        <w:textAlignment w:val="auto"/>
        <w:rPr>
          <w:rFonts w:ascii="Arial Gras" w:hAnsi="Arial Gras"/>
          <w:b/>
          <w:color w:val="6B6350"/>
          <w:u w:val="single"/>
        </w:rPr>
      </w:pPr>
      <w:r>
        <w:br w:type="page"/>
      </w:r>
    </w:p>
    <w:p w14:paraId="57A32006" w14:textId="77777777" w:rsidR="004609C7" w:rsidRDefault="004609C7" w:rsidP="004609C7">
      <w:pPr>
        <w:pStyle w:val="Titre3"/>
      </w:pPr>
      <w:bookmarkStart w:id="32" w:name="_Toc399152458"/>
      <w:r>
        <w:lastRenderedPageBreak/>
        <w:t>Anomalie non gérée</w:t>
      </w:r>
      <w:bookmarkEnd w:id="32"/>
    </w:p>
    <w:p w14:paraId="57A32007" w14:textId="77777777" w:rsidR="001359D4" w:rsidRDefault="004609C7" w:rsidP="00551AE3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Un cas est en cours de traitement auprès du support SCIFORMA et correspond à un cas non prévu dans le cahier des charges de la passerelle.</w:t>
      </w:r>
    </w:p>
    <w:p w14:paraId="57A32008" w14:textId="77777777" w:rsidR="004609C7" w:rsidRDefault="004609C7" w:rsidP="00551AE3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Il est décrit ci-dessous :</w:t>
      </w:r>
    </w:p>
    <w:p w14:paraId="57A32009" w14:textId="77777777" w:rsidR="00D606F3" w:rsidRDefault="00D606F3" w:rsidP="00D606F3">
      <w:pPr>
        <w:pStyle w:val="Paragraphedeliste"/>
        <w:numPr>
          <w:ilvl w:val="0"/>
          <w:numId w:val="27"/>
        </w:numPr>
        <w:spacing w:before="120"/>
        <w:rPr>
          <w:rFonts w:asciiTheme="minorHAnsi" w:hAnsiTheme="minorHAnsi"/>
        </w:rPr>
      </w:pPr>
      <w:r w:rsidRPr="00D606F3">
        <w:rPr>
          <w:rFonts w:asciiTheme="minorHAnsi" w:hAnsiTheme="minorHAnsi"/>
        </w:rPr>
        <w:t>Saisie de temps sur un dossier EASYVISTA pour un client X, un mode de déversement Y, une date D et une ressource Z de 60 minutes</w:t>
      </w:r>
    </w:p>
    <w:p w14:paraId="57A3200A" w14:textId="77777777" w:rsidR="00F04B15" w:rsidRDefault="00D606F3" w:rsidP="00D606F3">
      <w:pPr>
        <w:pStyle w:val="Paragraphedeliste"/>
        <w:numPr>
          <w:ilvl w:val="0"/>
          <w:numId w:val="27"/>
        </w:numPr>
        <w:spacing w:before="120"/>
        <w:rPr>
          <w:rFonts w:asciiTheme="minorHAnsi" w:hAnsiTheme="minorHAnsi"/>
        </w:rPr>
      </w:pPr>
      <w:r w:rsidRPr="00D606F3">
        <w:rPr>
          <w:rFonts w:asciiTheme="minorHAnsi" w:hAnsiTheme="minorHAnsi"/>
        </w:rPr>
        <w:t>Exécution de la passerelle et déversement des 60 minutes dans la feuille de temps de la ressource Z pour le projet correspondant à X et l'activité correspondant à Y</w:t>
      </w:r>
    </w:p>
    <w:p w14:paraId="57A3200B" w14:textId="77777777" w:rsidR="00F04B15" w:rsidRDefault="00D606F3" w:rsidP="00D606F3">
      <w:pPr>
        <w:pStyle w:val="Paragraphedeliste"/>
        <w:numPr>
          <w:ilvl w:val="0"/>
          <w:numId w:val="27"/>
        </w:numPr>
        <w:spacing w:before="120"/>
        <w:rPr>
          <w:rFonts w:asciiTheme="minorHAnsi" w:hAnsiTheme="minorHAnsi"/>
        </w:rPr>
      </w:pPr>
      <w:r w:rsidRPr="00D606F3">
        <w:rPr>
          <w:rFonts w:asciiTheme="minorHAnsi" w:hAnsiTheme="minorHAnsi"/>
        </w:rPr>
        <w:t>Modification de la saisie dans EASYVISTA par la ressource Z pour passer le temps à zéro</w:t>
      </w:r>
    </w:p>
    <w:p w14:paraId="57A3200C" w14:textId="77777777" w:rsidR="004609C7" w:rsidRPr="00D606F3" w:rsidRDefault="00D606F3" w:rsidP="00D606F3">
      <w:pPr>
        <w:pStyle w:val="Paragraphedeliste"/>
        <w:numPr>
          <w:ilvl w:val="0"/>
          <w:numId w:val="27"/>
        </w:numPr>
        <w:spacing w:before="120"/>
        <w:rPr>
          <w:rFonts w:asciiTheme="minorHAnsi" w:hAnsiTheme="minorHAnsi"/>
        </w:rPr>
      </w:pPr>
      <w:r w:rsidRPr="00D606F3">
        <w:rPr>
          <w:rFonts w:asciiTheme="minorHAnsi" w:hAnsiTheme="minorHAnsi"/>
        </w:rPr>
        <w:t>Exécution de la passerelle : annulation du temps de 60 minutes mais plus aucun temps à déverser sur cette ligne dans la feuille de temps</w:t>
      </w:r>
    </w:p>
    <w:p w14:paraId="57A3200D" w14:textId="77777777" w:rsidR="009F177E" w:rsidRDefault="009F177E" w:rsidP="00551AE3">
      <w:pPr>
        <w:tabs>
          <w:tab w:val="left" w:pos="6570"/>
        </w:tabs>
        <w:spacing w:before="120"/>
        <w:rPr>
          <w:rFonts w:asciiTheme="minorHAnsi" w:hAnsiTheme="minorHAnsi" w:cs="Arial"/>
        </w:rPr>
      </w:pPr>
    </w:p>
    <w:p w14:paraId="57A3200E" w14:textId="77777777" w:rsidR="00F04B15" w:rsidRDefault="00F04B15" w:rsidP="00551AE3">
      <w:pPr>
        <w:tabs>
          <w:tab w:val="left" w:pos="6570"/>
        </w:tabs>
        <w:spacing w:before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 cas particulier est dû à deux causes :</w:t>
      </w:r>
    </w:p>
    <w:p w14:paraId="57A3200F" w14:textId="77777777" w:rsidR="00F04B15" w:rsidRDefault="00F04B15" w:rsidP="00F04B15">
      <w:pPr>
        <w:pStyle w:val="Paragraphedeliste"/>
        <w:numPr>
          <w:ilvl w:val="0"/>
          <w:numId w:val="28"/>
        </w:numPr>
        <w:tabs>
          <w:tab w:val="left" w:pos="6570"/>
        </w:tabs>
        <w:spacing w:before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Les demandes </w:t>
      </w:r>
      <w:r w:rsidR="00F012B3">
        <w:rPr>
          <w:rFonts w:asciiTheme="minorHAnsi" w:hAnsiTheme="minorHAnsi" w:cs="Arial"/>
        </w:rPr>
        <w:t xml:space="preserve">Etudes </w:t>
      </w:r>
      <w:r>
        <w:rPr>
          <w:rFonts w:asciiTheme="minorHAnsi" w:hAnsiTheme="minorHAnsi" w:cs="Arial"/>
        </w:rPr>
        <w:t>de type « Projets d’entreprise » pour ASP o</w:t>
      </w:r>
      <w:r w:rsidR="00F012B3">
        <w:rPr>
          <w:rFonts w:asciiTheme="minorHAnsi" w:hAnsiTheme="minorHAnsi" w:cs="Arial"/>
        </w:rPr>
        <w:t>ù</w:t>
      </w:r>
      <w:r>
        <w:rPr>
          <w:rFonts w:asciiTheme="minorHAnsi" w:hAnsiTheme="minorHAnsi" w:cs="Arial"/>
        </w:rPr>
        <w:t xml:space="preserve"> la consigne est donnée aux architectes de ne pas saisir de temps sur ces demandes</w:t>
      </w:r>
      <w:r w:rsidR="00001E0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(mais sur un projet). Si une minute est saisie, cela suffit à générer ce cas (puisqu’après rappel</w:t>
      </w:r>
      <w:r w:rsidR="00001E06">
        <w:rPr>
          <w:rFonts w:asciiTheme="minorHAnsi" w:hAnsiTheme="minorHAnsi" w:cs="Arial"/>
        </w:rPr>
        <w:t xml:space="preserve"> auprès des personnes concernées</w:t>
      </w:r>
      <w:r>
        <w:rPr>
          <w:rFonts w:asciiTheme="minorHAnsi" w:hAnsiTheme="minorHAnsi" w:cs="Arial"/>
        </w:rPr>
        <w:t>, le temps est remis à zéro)</w:t>
      </w:r>
    </w:p>
    <w:p w14:paraId="57A32010" w14:textId="77777777" w:rsidR="00F04B15" w:rsidRDefault="00F04B15" w:rsidP="00F04B15">
      <w:pPr>
        <w:pStyle w:val="Paragraphedeliste"/>
        <w:numPr>
          <w:ilvl w:val="0"/>
          <w:numId w:val="28"/>
        </w:numPr>
        <w:tabs>
          <w:tab w:val="left" w:pos="6570"/>
        </w:tabs>
        <w:spacing w:before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Les erreurs de saisie (exemple l’intervenant se trompe de dossier) ou les saisies tardives avec une erreur sur la date (où l’on est obligé de remettre à zéro la saisie initiale et d’en recréer une à la bonne date).</w:t>
      </w:r>
    </w:p>
    <w:sectPr w:rsidR="00F04B1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09" w:footer="709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32021" w14:textId="77777777" w:rsidR="00AD7D65" w:rsidRDefault="00AD7D65">
      <w:r>
        <w:separator/>
      </w:r>
    </w:p>
  </w:endnote>
  <w:endnote w:type="continuationSeparator" w:id="0">
    <w:p w14:paraId="57A32022" w14:textId="77777777" w:rsidR="00AD7D65" w:rsidRDefault="00AD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Gra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44"/>
      <w:gridCol w:w="1795"/>
    </w:tblGrid>
    <w:tr w:rsidR="0060079E" w:rsidRPr="003B3F59" w14:paraId="57A3202C" w14:textId="77777777" w:rsidTr="00EA5CE4">
      <w:tc>
        <w:tcPr>
          <w:tcW w:w="7844" w:type="dxa"/>
          <w:tcBorders>
            <w:top w:val="single" w:sz="4" w:space="0" w:color="A69F8F"/>
          </w:tcBorders>
          <w:vAlign w:val="bottom"/>
        </w:tcPr>
        <w:p w14:paraId="57A3202A" w14:textId="77777777" w:rsidR="0060079E" w:rsidRDefault="00EC39C6" w:rsidP="00EA5CE4">
          <w:r>
            <w:rPr>
              <w:b/>
              <w:noProof/>
              <w:sz w:val="16"/>
              <w:szCs w:val="16"/>
            </w:rPr>
            <w:drawing>
              <wp:inline distT="0" distB="0" distL="0" distR="0" wp14:anchorId="57A3203E" wp14:editId="57A3203F">
                <wp:extent cx="1219200" cy="123825"/>
                <wp:effectExtent l="0" t="0" r="0" b="9525"/>
                <wp:docPr id="3" name="Image 3" descr="sm_April technologie 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m_April technologie 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5" w:type="dxa"/>
          <w:tcBorders>
            <w:top w:val="single" w:sz="4" w:space="0" w:color="A69F8F"/>
          </w:tcBorders>
          <w:shd w:val="clear" w:color="auto" w:fill="A69F8F"/>
        </w:tcPr>
        <w:p w14:paraId="57A3202B" w14:textId="77777777" w:rsidR="0060079E" w:rsidRPr="003B3F59" w:rsidRDefault="0060079E" w:rsidP="00EA5CE4">
          <w:pPr>
            <w:jc w:val="left"/>
            <w:rPr>
              <w:b/>
              <w:color w:val="FFFFFF"/>
              <w:sz w:val="16"/>
              <w:szCs w:val="16"/>
            </w:rPr>
          </w:pPr>
          <w:r w:rsidRPr="003B3F59">
            <w:rPr>
              <w:rStyle w:val="Numrodepage"/>
              <w:b/>
              <w:color w:val="FFFFFF"/>
              <w:sz w:val="16"/>
              <w:szCs w:val="16"/>
            </w:rPr>
            <w:t xml:space="preserve">Page 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begin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instrText xml:space="preserve"> PAGE </w:instrTex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separate"/>
          </w:r>
          <w:r w:rsidR="00884936">
            <w:rPr>
              <w:rStyle w:val="Numrodepage"/>
              <w:b/>
              <w:noProof/>
              <w:color w:val="FFFFFF"/>
              <w:sz w:val="16"/>
              <w:szCs w:val="16"/>
            </w:rPr>
            <w:t>3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end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t xml:space="preserve"> sur 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begin"/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instrText xml:space="preserve"> NUMPAGES </w:instrTex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separate"/>
          </w:r>
          <w:r w:rsidR="00884936">
            <w:rPr>
              <w:rStyle w:val="Numrodepage"/>
              <w:b/>
              <w:noProof/>
              <w:color w:val="FFFFFF"/>
              <w:sz w:val="16"/>
              <w:szCs w:val="16"/>
            </w:rPr>
            <w:t>9</w:t>
          </w:r>
          <w:r w:rsidRPr="003B3F59">
            <w:rPr>
              <w:rStyle w:val="Numrodepage"/>
              <w:b/>
              <w:color w:val="FFFFFF"/>
              <w:sz w:val="16"/>
              <w:szCs w:val="16"/>
            </w:rPr>
            <w:fldChar w:fldCharType="end"/>
          </w:r>
        </w:p>
      </w:tc>
    </w:tr>
    <w:tr w:rsidR="0060079E" w:rsidRPr="003B3F59" w14:paraId="57A32030" w14:textId="77777777" w:rsidTr="00EA5CE4">
      <w:tc>
        <w:tcPr>
          <w:tcW w:w="7844" w:type="dxa"/>
          <w:vAlign w:val="bottom"/>
        </w:tcPr>
        <w:p w14:paraId="57A3202D" w14:textId="77777777" w:rsidR="0060079E" w:rsidRDefault="0060079E" w:rsidP="00EA5CE4">
          <w:pPr>
            <w:rPr>
              <w:b/>
              <w:sz w:val="16"/>
              <w:szCs w:val="16"/>
            </w:rPr>
          </w:pPr>
        </w:p>
        <w:p w14:paraId="57A3202E" w14:textId="77777777" w:rsidR="0060079E" w:rsidRPr="00B532B8" w:rsidRDefault="0060079E" w:rsidP="00EA5CE4">
          <w:pPr>
            <w:pStyle w:val="En-tte"/>
            <w:rPr>
              <w:color w:val="A69F8F"/>
              <w:sz w:val="16"/>
              <w:szCs w:val="16"/>
            </w:rPr>
          </w:pPr>
          <w:r>
            <w:rPr>
              <w:color w:val="A69F8F"/>
              <w:sz w:val="16"/>
              <w:szCs w:val="16"/>
            </w:rPr>
            <w:t>Dernière date d’enregistrement</w:t>
          </w:r>
          <w:r w:rsidRPr="00B532B8">
            <w:rPr>
              <w:color w:val="A69F8F"/>
              <w:sz w:val="16"/>
              <w:szCs w:val="16"/>
            </w:rPr>
            <w:t xml:space="preserve"> : </w:t>
          </w:r>
          <w:r>
            <w:rPr>
              <w:color w:val="A69F8F"/>
              <w:sz w:val="16"/>
              <w:szCs w:val="16"/>
            </w:rPr>
            <w:fldChar w:fldCharType="begin"/>
          </w:r>
          <w:r>
            <w:rPr>
              <w:color w:val="A69F8F"/>
              <w:sz w:val="16"/>
              <w:szCs w:val="16"/>
            </w:rPr>
            <w:instrText xml:space="preserve"> SAVEDATE  \@ "dd/MM/yyyy" </w:instrText>
          </w:r>
          <w:r>
            <w:rPr>
              <w:color w:val="A69F8F"/>
              <w:sz w:val="16"/>
              <w:szCs w:val="16"/>
            </w:rPr>
            <w:fldChar w:fldCharType="separate"/>
          </w:r>
          <w:r w:rsidR="00884936">
            <w:rPr>
              <w:noProof/>
              <w:color w:val="A69F8F"/>
              <w:sz w:val="16"/>
              <w:szCs w:val="16"/>
            </w:rPr>
            <w:t>08/10/2014</w:t>
          </w:r>
          <w:r>
            <w:rPr>
              <w:color w:val="A69F8F"/>
              <w:sz w:val="16"/>
              <w:szCs w:val="16"/>
            </w:rPr>
            <w:fldChar w:fldCharType="end"/>
          </w:r>
        </w:p>
      </w:tc>
      <w:tc>
        <w:tcPr>
          <w:tcW w:w="1795" w:type="dxa"/>
          <w:vAlign w:val="bottom"/>
        </w:tcPr>
        <w:p w14:paraId="57A3202F" w14:textId="77777777" w:rsidR="0060079E" w:rsidRPr="003B3F59" w:rsidRDefault="0060079E" w:rsidP="00EA5CE4">
          <w:pPr>
            <w:jc w:val="right"/>
            <w:rPr>
              <w:rStyle w:val="Numrodepage"/>
              <w:b/>
              <w:color w:val="6B6350"/>
              <w:sz w:val="16"/>
              <w:szCs w:val="16"/>
            </w:rPr>
          </w:pPr>
        </w:p>
      </w:tc>
    </w:tr>
  </w:tbl>
  <w:p w14:paraId="57A32031" w14:textId="77777777" w:rsidR="0060079E" w:rsidRPr="00EA5CE4" w:rsidRDefault="0060079E" w:rsidP="00EA5CE4">
    <w:pPr>
      <w:pStyle w:val="Pieddepage"/>
      <w:rPr>
        <w:szCs w:val="12"/>
      </w:rPr>
    </w:pPr>
    <w:r w:rsidRPr="00EA5CE4">
      <w:rPr>
        <w:szCs w:val="1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13" w:type="dxa"/>
      <w:tblInd w:w="-176" w:type="dxa"/>
      <w:tblLayout w:type="fixed"/>
      <w:tblLook w:val="01E0" w:firstRow="1" w:lastRow="1" w:firstColumn="1" w:lastColumn="1" w:noHBand="0" w:noVBand="0"/>
    </w:tblPr>
    <w:tblGrid>
      <w:gridCol w:w="2600"/>
      <w:gridCol w:w="7513"/>
    </w:tblGrid>
    <w:tr w:rsidR="0060079E" w:rsidRPr="00AE1BA2" w14:paraId="57A3203A" w14:textId="77777777" w:rsidTr="00EA5CE4">
      <w:trPr>
        <w:trHeight w:val="1187"/>
      </w:trPr>
      <w:tc>
        <w:tcPr>
          <w:tcW w:w="2600" w:type="dxa"/>
          <w:vAlign w:val="top"/>
        </w:tcPr>
        <w:p w14:paraId="57A32033" w14:textId="77777777" w:rsidR="0060079E" w:rsidRPr="00EB504D" w:rsidRDefault="00EC39C6" w:rsidP="00EA5CE4">
          <w:pPr>
            <w:jc w:val="left"/>
            <w:rPr>
              <w:rFonts w:cs="Arial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57A32042" wp14:editId="57A32043">
                <wp:extent cx="1438275" cy="142875"/>
                <wp:effectExtent l="0" t="0" r="9525" b="9525"/>
                <wp:docPr id="5" name="Image 5" descr="sm_April technologie 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m_April technologie 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57A32034" w14:textId="77777777" w:rsidR="0060079E" w:rsidRDefault="0060079E" w:rsidP="00EA5CE4">
          <w:pPr>
            <w:pStyle w:val="Pieddepage"/>
            <w:tabs>
              <w:tab w:val="clear" w:pos="9072"/>
              <w:tab w:val="right" w:pos="10064"/>
            </w:tabs>
            <w:ind w:right="-284"/>
            <w:rPr>
              <w:rFonts w:cs="Arial"/>
              <w:color w:val="6B6350"/>
              <w:sz w:val="16"/>
              <w:szCs w:val="16"/>
            </w:rPr>
          </w:pPr>
          <w:r w:rsidRPr="00AE02EF">
            <w:rPr>
              <w:rFonts w:cs="Arial"/>
              <w:color w:val="6B6350"/>
              <w:sz w:val="16"/>
              <w:szCs w:val="16"/>
            </w:rPr>
            <w:t>114, boulevard Marius Vivier Merle 69439 Lyon Cedex 03</w:t>
          </w:r>
          <w:r>
            <w:rPr>
              <w:rFonts w:cs="Arial"/>
              <w:color w:val="6B6350"/>
              <w:sz w:val="16"/>
              <w:szCs w:val="16"/>
            </w:rPr>
            <w:t xml:space="preserve"> </w:t>
          </w:r>
          <w:r w:rsidRPr="00AE02EF">
            <w:rPr>
              <w:rFonts w:cs="Arial"/>
              <w:color w:val="6B6350"/>
              <w:sz w:val="16"/>
              <w:szCs w:val="16"/>
            </w:rPr>
            <w:t xml:space="preserve"> Tél</w:t>
          </w:r>
          <w:r w:rsidRPr="00AE02EF">
            <w:rPr>
              <w:rFonts w:cs="Arial"/>
              <w:b/>
              <w:color w:val="6B6350"/>
              <w:sz w:val="16"/>
              <w:szCs w:val="16"/>
            </w:rPr>
            <w:t xml:space="preserve"> : </w:t>
          </w:r>
          <w:r w:rsidRPr="00AE02EF">
            <w:rPr>
              <w:rFonts w:cs="Arial"/>
              <w:color w:val="6B6350"/>
              <w:sz w:val="16"/>
              <w:szCs w:val="16"/>
            </w:rPr>
            <w:t xml:space="preserve">04 72 36 75 75   </w:t>
          </w:r>
          <w:r w:rsidRPr="00AE02EF">
            <w:rPr>
              <w:rFonts w:cs="Arial"/>
              <w:b/>
              <w:color w:val="6B6350"/>
              <w:sz w:val="16"/>
              <w:szCs w:val="16"/>
            </w:rPr>
            <w:t>Fax</w:t>
          </w:r>
          <w:r w:rsidRPr="00AE02EF">
            <w:rPr>
              <w:rFonts w:cs="Arial"/>
              <w:color w:val="6B6350"/>
              <w:sz w:val="16"/>
              <w:szCs w:val="16"/>
            </w:rPr>
            <w:t> : 04 72 36 75 77</w:t>
          </w:r>
        </w:p>
        <w:p w14:paraId="57A32035" w14:textId="77777777" w:rsidR="0060079E" w:rsidRPr="00B11E61" w:rsidRDefault="0060079E" w:rsidP="00EA5CE4">
          <w:pPr>
            <w:pStyle w:val="Pieddepage"/>
            <w:tabs>
              <w:tab w:val="clear" w:pos="9072"/>
              <w:tab w:val="right" w:pos="10064"/>
            </w:tabs>
            <w:ind w:right="-284"/>
            <w:rPr>
              <w:rFonts w:cs="Arial"/>
              <w:color w:val="6B6350"/>
              <w:sz w:val="16"/>
              <w:szCs w:val="16"/>
            </w:rPr>
          </w:pPr>
        </w:p>
        <w:p w14:paraId="57A32036" w14:textId="77777777" w:rsidR="0060079E" w:rsidRPr="00E40E6A" w:rsidRDefault="00884936" w:rsidP="00EA5CE4">
          <w:pPr>
            <w:rPr>
              <w:rFonts w:cs="Arial"/>
              <w:color w:val="6B6350"/>
              <w:sz w:val="16"/>
              <w:szCs w:val="16"/>
            </w:rPr>
          </w:pPr>
          <w:hyperlink r:id="rId2" w:history="1">
            <w:r w:rsidR="0060079E" w:rsidRPr="00E40E6A">
              <w:rPr>
                <w:rStyle w:val="Lienhypertexte"/>
                <w:rFonts w:cs="Arial"/>
                <w:color w:val="6B6350"/>
                <w:sz w:val="16"/>
                <w:szCs w:val="16"/>
              </w:rPr>
              <w:t>www.april.com</w:t>
            </w:r>
          </w:hyperlink>
        </w:p>
        <w:p w14:paraId="57A32037" w14:textId="77777777" w:rsidR="0060079E" w:rsidRPr="00AE02EF" w:rsidRDefault="00884936" w:rsidP="00EA5CE4">
          <w:pPr>
            <w:rPr>
              <w:rFonts w:cs="Arial"/>
              <w:color w:val="6B6350"/>
              <w:sz w:val="16"/>
              <w:szCs w:val="16"/>
            </w:rPr>
          </w:pPr>
          <w:hyperlink r:id="rId3" w:history="1">
            <w:r w:rsidR="0060079E" w:rsidRPr="00AE02EF">
              <w:rPr>
                <w:rStyle w:val="Lienhypertexte"/>
                <w:rFonts w:cs="Arial"/>
                <w:color w:val="6B6350"/>
                <w:sz w:val="16"/>
                <w:szCs w:val="16"/>
              </w:rPr>
              <w:t>http://www.april-technologies.com/</w:t>
            </w:r>
          </w:hyperlink>
        </w:p>
        <w:p w14:paraId="57A32038" w14:textId="77777777" w:rsidR="0060079E" w:rsidRDefault="0060079E" w:rsidP="00EA5CE4">
          <w:pPr>
            <w:rPr>
              <w:rFonts w:cs="Arial"/>
              <w:color w:val="A69F8F"/>
              <w:sz w:val="14"/>
              <w:szCs w:val="14"/>
            </w:rPr>
          </w:pPr>
        </w:p>
        <w:p w14:paraId="57A32039" w14:textId="77777777" w:rsidR="0060079E" w:rsidRPr="0036593A" w:rsidRDefault="0060079E" w:rsidP="00EA5CE4">
          <w:pPr>
            <w:rPr>
              <w:rFonts w:cs="Arial"/>
              <w:b/>
              <w:color w:val="FFFFFF"/>
              <w:sz w:val="14"/>
              <w:szCs w:val="14"/>
            </w:rPr>
          </w:pPr>
          <w:r w:rsidRPr="0036593A">
            <w:rPr>
              <w:rFonts w:cs="Arial"/>
              <w:color w:val="A69F8F"/>
              <w:sz w:val="14"/>
              <w:szCs w:val="14"/>
            </w:rPr>
            <w:t xml:space="preserve">G.I.E au capital de 960 000 € Inscrit sous le n° 419 399 480 au RCS Lyon Code APE </w:t>
          </w:r>
          <w:r>
            <w:rPr>
              <w:rFonts w:cs="Arial"/>
              <w:color w:val="A69F8F"/>
              <w:sz w:val="14"/>
              <w:szCs w:val="14"/>
            </w:rPr>
            <w:t>6202B</w:t>
          </w:r>
        </w:p>
      </w:tc>
    </w:tr>
  </w:tbl>
  <w:p w14:paraId="57A3203B" w14:textId="77777777" w:rsidR="0060079E" w:rsidRPr="00EA5CE4" w:rsidRDefault="0060079E" w:rsidP="00EA5CE4">
    <w:pPr>
      <w:pStyle w:val="Pieddepage"/>
    </w:pPr>
    <w:r w:rsidRPr="00EA5CE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3201F" w14:textId="77777777" w:rsidR="00AD7D65" w:rsidRDefault="00AD7D65">
      <w:r>
        <w:separator/>
      </w:r>
    </w:p>
  </w:footnote>
  <w:footnote w:type="continuationSeparator" w:id="0">
    <w:p w14:paraId="57A32020" w14:textId="77777777" w:rsidR="00AD7D65" w:rsidRDefault="00AD7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40"/>
      <w:gridCol w:w="7299"/>
    </w:tblGrid>
    <w:tr w:rsidR="0060079E" w14:paraId="57A32028" w14:textId="77777777" w:rsidTr="00EA5CE4">
      <w:tc>
        <w:tcPr>
          <w:tcW w:w="2340" w:type="dxa"/>
        </w:tcPr>
        <w:p w14:paraId="57A32023" w14:textId="77777777" w:rsidR="0060079E" w:rsidRDefault="00EC39C6" w:rsidP="00EA5CE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7A3203C" wp14:editId="57A3203D">
                <wp:extent cx="361950" cy="361950"/>
                <wp:effectExtent l="0" t="0" r="0" b="0"/>
                <wp:docPr id="2" name="Image 2" descr="pet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et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</w:tcPr>
        <w:p w14:paraId="57A32024" w14:textId="77777777" w:rsidR="0060079E" w:rsidRPr="0049389B" w:rsidRDefault="0060079E" w:rsidP="00EA5CE4">
          <w:pPr>
            <w:pStyle w:val="En-tte"/>
            <w:rPr>
              <w:b/>
              <w:color w:val="6B6350"/>
              <w:sz w:val="16"/>
              <w:szCs w:val="16"/>
            </w:rPr>
          </w:pPr>
          <w:r>
            <w:rPr>
              <w:b/>
              <w:color w:val="6B6350"/>
              <w:sz w:val="16"/>
              <w:szCs w:val="16"/>
            </w:rPr>
            <w:fldChar w:fldCharType="begin"/>
          </w:r>
          <w:r>
            <w:rPr>
              <w:b/>
              <w:color w:val="6B6350"/>
              <w:sz w:val="16"/>
              <w:szCs w:val="16"/>
            </w:rPr>
            <w:instrText xml:space="preserve"> STYLEREF  "Zone type de document"  \* MERGEFORMAT </w:instrText>
          </w:r>
          <w:r>
            <w:rPr>
              <w:b/>
              <w:color w:val="6B6350"/>
              <w:sz w:val="16"/>
              <w:szCs w:val="16"/>
            </w:rPr>
            <w:fldChar w:fldCharType="separate"/>
          </w:r>
          <w:r w:rsidR="00884936">
            <w:rPr>
              <w:b/>
              <w:noProof/>
              <w:color w:val="6B6350"/>
              <w:sz w:val="16"/>
              <w:szCs w:val="16"/>
            </w:rPr>
            <w:t>Dossier d’Exploitation</w:t>
          </w:r>
          <w:r>
            <w:rPr>
              <w:b/>
              <w:color w:val="6B6350"/>
              <w:sz w:val="16"/>
              <w:szCs w:val="16"/>
            </w:rPr>
            <w:fldChar w:fldCharType="end"/>
          </w:r>
        </w:p>
        <w:p w14:paraId="57A32025" w14:textId="77777777" w:rsidR="0060079E" w:rsidRPr="0049389B" w:rsidRDefault="0060079E" w:rsidP="00EA5CE4">
          <w:pPr>
            <w:pStyle w:val="En-tte"/>
            <w:rPr>
              <w:b/>
              <w:color w:val="6B6350"/>
              <w:sz w:val="16"/>
              <w:szCs w:val="16"/>
            </w:rPr>
          </w:pPr>
          <w:r w:rsidRPr="0049389B">
            <w:rPr>
              <w:b/>
              <w:color w:val="6B6350"/>
              <w:sz w:val="16"/>
              <w:szCs w:val="16"/>
            </w:rPr>
            <w:fldChar w:fldCharType="begin"/>
          </w:r>
          <w:r w:rsidRPr="0049389B">
            <w:rPr>
              <w:b/>
              <w:color w:val="6B6350"/>
              <w:sz w:val="16"/>
              <w:szCs w:val="16"/>
            </w:rPr>
            <w:instrText xml:space="preserve"> STYLEREF  "Zone Projet"  \* MERGEFORMAT </w:instrText>
          </w:r>
          <w:r w:rsidRPr="0049389B">
            <w:rPr>
              <w:b/>
              <w:color w:val="6B6350"/>
              <w:sz w:val="16"/>
              <w:szCs w:val="16"/>
            </w:rPr>
            <w:fldChar w:fldCharType="separate"/>
          </w:r>
          <w:r w:rsidR="00884936" w:rsidRPr="00884936">
            <w:rPr>
              <w:b/>
              <w:bCs/>
              <w:noProof/>
              <w:color w:val="6B6350"/>
              <w:sz w:val="16"/>
              <w:szCs w:val="16"/>
            </w:rPr>
            <w:t>Déversement des</w:t>
          </w:r>
          <w:r w:rsidR="00884936">
            <w:rPr>
              <w:b/>
              <w:noProof/>
              <w:color w:val="6B6350"/>
              <w:sz w:val="16"/>
              <w:szCs w:val="16"/>
            </w:rPr>
            <w:t xml:space="preserve"> temps EASYVISTA vers SCIFORMA</w:t>
          </w:r>
          <w:r w:rsidRPr="0049389B">
            <w:rPr>
              <w:b/>
              <w:color w:val="6B6350"/>
              <w:sz w:val="16"/>
              <w:szCs w:val="16"/>
            </w:rPr>
            <w:fldChar w:fldCharType="end"/>
          </w:r>
          <w:r w:rsidRPr="0049389B">
            <w:rPr>
              <w:b/>
              <w:color w:val="6B6350"/>
              <w:sz w:val="16"/>
              <w:szCs w:val="16"/>
            </w:rPr>
            <w:fldChar w:fldCharType="begin"/>
          </w:r>
          <w:r w:rsidRPr="0049389B">
            <w:rPr>
              <w:b/>
              <w:color w:val="6B6350"/>
              <w:sz w:val="16"/>
              <w:szCs w:val="16"/>
            </w:rPr>
            <w:instrText xml:space="preserve"> STYLEREF  "Zone Référence"  \* MERGEFORMAT </w:instrText>
          </w:r>
          <w:r w:rsidRPr="0049389B">
            <w:rPr>
              <w:b/>
              <w:color w:val="6B6350"/>
              <w:sz w:val="16"/>
              <w:szCs w:val="16"/>
            </w:rPr>
            <w:fldChar w:fldCharType="end"/>
          </w:r>
        </w:p>
        <w:p w14:paraId="57A32026" w14:textId="77777777" w:rsidR="0060079E" w:rsidRPr="0049389B" w:rsidRDefault="0060079E" w:rsidP="00EA5CE4">
          <w:pPr>
            <w:pStyle w:val="En-tte"/>
            <w:rPr>
              <w:noProof/>
              <w:color w:val="6B6350"/>
              <w:sz w:val="16"/>
              <w:szCs w:val="16"/>
            </w:rPr>
          </w:pPr>
          <w:r w:rsidRPr="0049389B">
            <w:rPr>
              <w:noProof/>
              <w:color w:val="6B6350"/>
              <w:sz w:val="16"/>
              <w:szCs w:val="16"/>
            </w:rPr>
            <w:fldChar w:fldCharType="begin"/>
          </w:r>
          <w:r w:rsidRPr="0049389B">
            <w:rPr>
              <w:noProof/>
              <w:color w:val="6B6350"/>
              <w:sz w:val="16"/>
              <w:szCs w:val="16"/>
            </w:rPr>
            <w:instrText xml:space="preserve"> FILENAME   \* MERGEFORMAT </w:instrText>
          </w:r>
          <w:r w:rsidRPr="0049389B">
            <w:rPr>
              <w:noProof/>
              <w:color w:val="6B6350"/>
              <w:sz w:val="16"/>
              <w:szCs w:val="16"/>
            </w:rPr>
            <w:fldChar w:fldCharType="separate"/>
          </w:r>
          <w:r w:rsidR="00EC39C6">
            <w:rPr>
              <w:noProof/>
              <w:color w:val="6B6350"/>
              <w:sz w:val="16"/>
              <w:szCs w:val="16"/>
            </w:rPr>
            <w:t>Document2</w:t>
          </w:r>
          <w:r w:rsidRPr="0049389B">
            <w:rPr>
              <w:noProof/>
              <w:color w:val="6B6350"/>
              <w:sz w:val="16"/>
              <w:szCs w:val="16"/>
            </w:rPr>
            <w:fldChar w:fldCharType="end"/>
          </w:r>
        </w:p>
        <w:p w14:paraId="57A32027" w14:textId="77777777" w:rsidR="0060079E" w:rsidRDefault="0060079E" w:rsidP="00EA5CE4">
          <w:pPr>
            <w:pStyle w:val="En-tte"/>
          </w:pPr>
          <w:r>
            <w:rPr>
              <w:sz w:val="18"/>
              <w:szCs w:val="18"/>
            </w:rPr>
            <w:t>____</w:t>
          </w:r>
        </w:p>
      </w:tc>
    </w:tr>
  </w:tbl>
  <w:p w14:paraId="57A32029" w14:textId="77777777" w:rsidR="0060079E" w:rsidRDefault="0060079E">
    <w:pPr>
      <w:pStyle w:val="En-tte"/>
      <w:tabs>
        <w:tab w:val="clear" w:pos="4536"/>
        <w:tab w:val="clear" w:pos="9072"/>
        <w:tab w:val="left" w:pos="253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2032" w14:textId="77777777" w:rsidR="0060079E" w:rsidRDefault="00EC39C6">
    <w:pPr>
      <w:pStyle w:val="En-tte"/>
    </w:pPr>
    <w:r>
      <w:rPr>
        <w:noProof/>
      </w:rPr>
      <w:drawing>
        <wp:inline distT="0" distB="0" distL="0" distR="0" wp14:anchorId="57A32040" wp14:editId="57A32041">
          <wp:extent cx="1076325" cy="895350"/>
          <wp:effectExtent l="0" t="0" r="9525" b="0"/>
          <wp:docPr id="4" name="Image 4" descr="300_apr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_apr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.45pt;height:5.45pt" o:bullet="t">
        <v:imagedata r:id="rId1" o:title="art263F"/>
      </v:shape>
    </w:pict>
  </w:numPicBullet>
  <w:abstractNum w:abstractNumId="0">
    <w:nsid w:val="FFFFFF7F"/>
    <w:multiLevelType w:val="singleLevel"/>
    <w:tmpl w:val="EEDE56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7E4474"/>
    <w:multiLevelType w:val="hybridMultilevel"/>
    <w:tmpl w:val="99D621F8"/>
    <w:lvl w:ilvl="0" w:tplc="C608B1F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01855"/>
    <w:multiLevelType w:val="hybridMultilevel"/>
    <w:tmpl w:val="6D943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D40DD"/>
    <w:multiLevelType w:val="multilevel"/>
    <w:tmpl w:val="638683FA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1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4">
    <w:nsid w:val="1AB0783B"/>
    <w:multiLevelType w:val="singleLevel"/>
    <w:tmpl w:val="B4CA4D44"/>
    <w:lvl w:ilvl="0">
      <w:start w:val="1"/>
      <w:numFmt w:val="decimal"/>
      <w:pStyle w:val="puces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CD83607"/>
    <w:multiLevelType w:val="hybridMultilevel"/>
    <w:tmpl w:val="B1C68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37FAB"/>
    <w:multiLevelType w:val="singleLevel"/>
    <w:tmpl w:val="F5A2CBB0"/>
    <w:lvl w:ilvl="0">
      <w:start w:val="1"/>
      <w:numFmt w:val="bullet"/>
      <w:pStyle w:val="pucesetape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/>
        <w:i w:val="0"/>
        <w:color w:val="FF0000"/>
        <w:sz w:val="24"/>
      </w:rPr>
    </w:lvl>
  </w:abstractNum>
  <w:abstractNum w:abstractNumId="7">
    <w:nsid w:val="2CFA243F"/>
    <w:multiLevelType w:val="hybridMultilevel"/>
    <w:tmpl w:val="8444C04E"/>
    <w:lvl w:ilvl="0" w:tplc="0D5A9E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3448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74574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7091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05D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64AA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1265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906B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5832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CE02CB7"/>
    <w:multiLevelType w:val="hybridMultilevel"/>
    <w:tmpl w:val="496E4FBA"/>
    <w:lvl w:ilvl="0" w:tplc="A2B2FCF6">
      <w:start w:val="1"/>
      <w:numFmt w:val="bullet"/>
      <w:lvlText w:val=""/>
      <w:lvlJc w:val="left"/>
      <w:pPr>
        <w:ind w:left="511" w:hanging="227"/>
      </w:pPr>
      <w:rPr>
        <w:rFonts w:ascii="Wingdings" w:hAnsi="Wingdings" w:hint="default"/>
        <w:b/>
        <w:i w:val="0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>
    <w:nsid w:val="4B511D89"/>
    <w:multiLevelType w:val="singleLevel"/>
    <w:tmpl w:val="F7900CCA"/>
    <w:lvl w:ilvl="0">
      <w:start w:val="1"/>
      <w:numFmt w:val="bullet"/>
      <w:pStyle w:val="Procdure"/>
      <w:lvlText w:val=""/>
      <w:lvlJc w:val="left"/>
      <w:pPr>
        <w:tabs>
          <w:tab w:val="num" w:pos="6237"/>
        </w:tabs>
        <w:ind w:left="6237" w:hanging="360"/>
      </w:pPr>
      <w:rPr>
        <w:rFonts w:ascii="Wingdings" w:hAnsi="Wingdings" w:cs="Times New Roman" w:hint="default"/>
        <w:b/>
        <w:i w:val="0"/>
        <w:color w:val="FF0000"/>
        <w:sz w:val="24"/>
      </w:rPr>
    </w:lvl>
  </w:abstractNum>
  <w:abstractNum w:abstractNumId="10">
    <w:nsid w:val="4CD67E71"/>
    <w:multiLevelType w:val="multilevel"/>
    <w:tmpl w:val="A1C0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1">
    <w:nsid w:val="4E5B4169"/>
    <w:multiLevelType w:val="multilevel"/>
    <w:tmpl w:val="ED348A88"/>
    <w:lvl w:ilvl="0">
      <w:start w:val="1"/>
      <w:numFmt w:val="decimal"/>
      <w:pStyle w:val="Titre1"/>
      <w:suff w:val="space"/>
      <w:lvlText w:val="%1 -"/>
      <w:lvlJc w:val="left"/>
      <w:pPr>
        <w:ind w:left="426" w:firstLine="0"/>
      </w:pPr>
      <w:rPr>
        <w:rFonts w:hint="default"/>
        <w:color w:val="A69F8F"/>
      </w:rPr>
    </w:lvl>
    <w:lvl w:ilvl="1">
      <w:start w:val="1"/>
      <w:numFmt w:val="decimal"/>
      <w:pStyle w:val="Titre2"/>
      <w:suff w:val="space"/>
      <w:lvlText w:val="%1.%2 -"/>
      <w:lvlJc w:val="left"/>
      <w:pPr>
        <w:ind w:left="0" w:firstLine="0"/>
      </w:pPr>
      <w:rPr>
        <w:rFonts w:hint="default"/>
        <w:b/>
        <w:i w:val="0"/>
        <w:u w:val="none"/>
        <w:effect w:val="none"/>
      </w:rPr>
    </w:lvl>
    <w:lvl w:ilvl="2">
      <w:start w:val="1"/>
      <w:numFmt w:val="decimal"/>
      <w:pStyle w:val="Titre3"/>
      <w:suff w:val="space"/>
      <w:lvlText w:val="%1.%2.%3 -"/>
      <w:lvlJc w:val="left"/>
      <w:pPr>
        <w:ind w:left="0" w:firstLine="0"/>
      </w:pPr>
      <w:rPr>
        <w:rFonts w:hint="default"/>
        <w:u w:val="none"/>
      </w:rPr>
    </w:lvl>
    <w:lvl w:ilvl="3">
      <w:start w:val="1"/>
      <w:numFmt w:val="decimal"/>
      <w:pStyle w:val="Titre4"/>
      <w:suff w:val="space"/>
      <w:lvlText w:val="%1.%2.%3.%4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 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 -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re8"/>
      <w:suff w:val="space"/>
      <w:lvlText w:val="%1.%2.%3.%4.%5.%6.%7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re9"/>
      <w:suff w:val="space"/>
      <w:lvlText w:val="%1.%2.%3.%4.%5.%6.%7.%8.%9 -"/>
      <w:lvlJc w:val="left"/>
      <w:pPr>
        <w:ind w:left="0" w:firstLine="0"/>
      </w:pPr>
      <w:rPr>
        <w:rFonts w:hint="default"/>
      </w:rPr>
    </w:lvl>
  </w:abstractNum>
  <w:abstractNum w:abstractNumId="12">
    <w:nsid w:val="5D3C11AA"/>
    <w:multiLevelType w:val="hybridMultilevel"/>
    <w:tmpl w:val="504AA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435F7"/>
    <w:multiLevelType w:val="hybridMultilevel"/>
    <w:tmpl w:val="F98AC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32DF1"/>
    <w:multiLevelType w:val="hybridMultilevel"/>
    <w:tmpl w:val="6D249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4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8"/>
  </w:num>
  <w:num w:numId="17">
    <w:abstractNumId w:val="10"/>
  </w:num>
  <w:num w:numId="18">
    <w:abstractNumId w:val="11"/>
  </w:num>
  <w:num w:numId="19">
    <w:abstractNumId w:val="1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7"/>
  </w:num>
  <w:num w:numId="24">
    <w:abstractNumId w:val="13"/>
  </w:num>
  <w:num w:numId="25">
    <w:abstractNumId w:val="14"/>
  </w:num>
  <w:num w:numId="26">
    <w:abstractNumId w:val="1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C6"/>
    <w:rsid w:val="00001E06"/>
    <w:rsid w:val="000B4B81"/>
    <w:rsid w:val="000E760F"/>
    <w:rsid w:val="00105118"/>
    <w:rsid w:val="00130FE7"/>
    <w:rsid w:val="001359D4"/>
    <w:rsid w:val="00135AB1"/>
    <w:rsid w:val="001F1DD0"/>
    <w:rsid w:val="0034029E"/>
    <w:rsid w:val="003541AC"/>
    <w:rsid w:val="003A58EB"/>
    <w:rsid w:val="003F5184"/>
    <w:rsid w:val="003F5EF9"/>
    <w:rsid w:val="00451975"/>
    <w:rsid w:val="004609C7"/>
    <w:rsid w:val="004C16BF"/>
    <w:rsid w:val="004D299B"/>
    <w:rsid w:val="00551AE3"/>
    <w:rsid w:val="005A1D7D"/>
    <w:rsid w:val="005C73EB"/>
    <w:rsid w:val="005E46EA"/>
    <w:rsid w:val="0060079E"/>
    <w:rsid w:val="00643C6F"/>
    <w:rsid w:val="006676E9"/>
    <w:rsid w:val="00732D90"/>
    <w:rsid w:val="007C35B8"/>
    <w:rsid w:val="00821731"/>
    <w:rsid w:val="00832585"/>
    <w:rsid w:val="00842C54"/>
    <w:rsid w:val="00844C87"/>
    <w:rsid w:val="00855A49"/>
    <w:rsid w:val="008638BD"/>
    <w:rsid w:val="008675F0"/>
    <w:rsid w:val="00884936"/>
    <w:rsid w:val="008D4B2D"/>
    <w:rsid w:val="008E3991"/>
    <w:rsid w:val="0091674E"/>
    <w:rsid w:val="00922FF2"/>
    <w:rsid w:val="00972937"/>
    <w:rsid w:val="009D78FF"/>
    <w:rsid w:val="009F177E"/>
    <w:rsid w:val="00A02CA2"/>
    <w:rsid w:val="00A2769A"/>
    <w:rsid w:val="00AA214D"/>
    <w:rsid w:val="00AD7D65"/>
    <w:rsid w:val="00AE1D53"/>
    <w:rsid w:val="00B230FC"/>
    <w:rsid w:val="00B72CFE"/>
    <w:rsid w:val="00BD5F7F"/>
    <w:rsid w:val="00C12AAF"/>
    <w:rsid w:val="00C33A4D"/>
    <w:rsid w:val="00C91AC1"/>
    <w:rsid w:val="00CA56FB"/>
    <w:rsid w:val="00CB4467"/>
    <w:rsid w:val="00CF16A5"/>
    <w:rsid w:val="00D4030C"/>
    <w:rsid w:val="00D56A75"/>
    <w:rsid w:val="00D606F3"/>
    <w:rsid w:val="00D8006F"/>
    <w:rsid w:val="00DB73AD"/>
    <w:rsid w:val="00E05669"/>
    <w:rsid w:val="00EA5CE4"/>
    <w:rsid w:val="00EB1411"/>
    <w:rsid w:val="00EC39C6"/>
    <w:rsid w:val="00F012B3"/>
    <w:rsid w:val="00F04B15"/>
    <w:rsid w:val="00F17CC2"/>
    <w:rsid w:val="00F40D0F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7A31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Titre1">
    <w:name w:val="heading 1"/>
    <w:basedOn w:val="Normal"/>
    <w:next w:val="Normal"/>
    <w:autoRedefine/>
    <w:qFormat/>
    <w:rsid w:val="004C16BF"/>
    <w:pPr>
      <w:numPr>
        <w:numId w:val="20"/>
      </w:numPr>
      <w:spacing w:before="240" w:after="120"/>
      <w:outlineLvl w:val="0"/>
    </w:pPr>
    <w:rPr>
      <w:b/>
      <w:caps/>
      <w:color w:val="A69F8F"/>
      <w:kern w:val="28"/>
      <w:sz w:val="28"/>
    </w:rPr>
  </w:style>
  <w:style w:type="paragraph" w:styleId="Titre2">
    <w:name w:val="heading 2"/>
    <w:basedOn w:val="Normal"/>
    <w:next w:val="Normal"/>
    <w:autoRedefine/>
    <w:qFormat/>
    <w:rsid w:val="00821731"/>
    <w:pPr>
      <w:keepNext/>
      <w:numPr>
        <w:ilvl w:val="1"/>
        <w:numId w:val="20"/>
      </w:numPr>
      <w:overflowPunct/>
      <w:autoSpaceDE/>
      <w:autoSpaceDN/>
      <w:adjustRightInd/>
      <w:spacing w:before="180" w:after="120"/>
      <w:jc w:val="left"/>
      <w:textAlignment w:val="auto"/>
      <w:outlineLvl w:val="1"/>
    </w:pPr>
    <w:rPr>
      <w:rFonts w:asciiTheme="minorHAnsi" w:hAnsiTheme="minorHAnsi" w:cs="Arial"/>
      <w:b/>
      <w:bCs/>
      <w:iCs/>
      <w:color w:val="EE7F00"/>
      <w:sz w:val="26"/>
      <w:szCs w:val="28"/>
    </w:rPr>
  </w:style>
  <w:style w:type="paragraph" w:styleId="Titre3">
    <w:name w:val="heading 3"/>
    <w:basedOn w:val="Normal"/>
    <w:next w:val="Normal"/>
    <w:autoRedefine/>
    <w:qFormat/>
    <w:rsid w:val="00F17CC2"/>
    <w:pPr>
      <w:keepNext/>
      <w:numPr>
        <w:ilvl w:val="2"/>
        <w:numId w:val="20"/>
      </w:numPr>
      <w:spacing w:before="180" w:after="120"/>
      <w:outlineLvl w:val="2"/>
    </w:pPr>
    <w:rPr>
      <w:rFonts w:ascii="Arial Gras" w:hAnsi="Arial Gras"/>
      <w:b/>
      <w:color w:val="6B6350"/>
      <w:u w:val="single"/>
    </w:rPr>
  </w:style>
  <w:style w:type="paragraph" w:styleId="Titre4">
    <w:name w:val="heading 4"/>
    <w:basedOn w:val="Titre3"/>
    <w:next w:val="normalN3"/>
    <w:qFormat/>
    <w:rsid w:val="004D299B"/>
    <w:pPr>
      <w:numPr>
        <w:ilvl w:val="3"/>
      </w:numPr>
      <w:outlineLvl w:val="3"/>
    </w:pPr>
    <w:rPr>
      <w:bCs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0"/>
      </w:numPr>
      <w:outlineLvl w:val="4"/>
    </w:pPr>
    <w:rPr>
      <w:rFonts w:cs="Arial"/>
      <w:b/>
      <w:sz w:val="18"/>
    </w:rPr>
  </w:style>
  <w:style w:type="paragraph" w:styleId="Titre6">
    <w:name w:val="heading 6"/>
    <w:basedOn w:val="Normal"/>
    <w:next w:val="Normal"/>
    <w:qFormat/>
    <w:rsid w:val="00EA5CE4"/>
    <w:pPr>
      <w:numPr>
        <w:ilvl w:val="5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EA5CE4"/>
    <w:pPr>
      <w:numPr>
        <w:ilvl w:val="6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A5CE4"/>
    <w:pPr>
      <w:numPr>
        <w:ilvl w:val="7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A5CE4"/>
    <w:pPr>
      <w:numPr>
        <w:ilvl w:val="8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istoriqVersions">
    <w:name w:val="HistoriqVersions"/>
    <w:basedOn w:val="Normal"/>
    <w:rPr>
      <w:rFonts w:cs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au">
    <w:name w:val="Tableau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4688"/>
    </w:pPr>
    <w:rPr>
      <w:rFonts w:cs="Courier New"/>
      <w:sz w:val="12"/>
    </w:rPr>
  </w:style>
  <w:style w:type="paragraph" w:customStyle="1" w:styleId="Style1">
    <w:name w:val="Style1"/>
    <w:basedOn w:val="Normal"/>
    <w:pPr>
      <w:pBdr>
        <w:top w:val="single" w:sz="6" w:space="0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tabs>
        <w:tab w:val="center" w:pos="4536"/>
        <w:tab w:val="right" w:pos="9072"/>
      </w:tabs>
    </w:pPr>
    <w:rPr>
      <w:b/>
      <w:sz w:val="12"/>
    </w:rPr>
  </w:style>
  <w:style w:type="paragraph" w:customStyle="1" w:styleId="pucesetapes">
    <w:name w:val="puces_etapes"/>
    <w:basedOn w:val="Normal"/>
    <w:pPr>
      <w:numPr>
        <w:numId w:val="10"/>
      </w:numPr>
      <w:spacing w:before="40" w:after="40"/>
    </w:pPr>
  </w:style>
  <w:style w:type="paragraph" w:customStyle="1" w:styleId="Astuce">
    <w:name w:val="Astuce"/>
    <w:basedOn w:val="Normal"/>
    <w:pPr>
      <w:pBdr>
        <w:left w:val="single" w:sz="18" w:space="4" w:color="C0C0C0"/>
      </w:pBdr>
    </w:pPr>
  </w:style>
  <w:style w:type="character" w:customStyle="1" w:styleId="champ">
    <w:name w:val="champ"/>
    <w:basedOn w:val="Policepardfaut"/>
    <w:rPr>
      <w:rFonts w:ascii="Arial Narrow" w:hAnsi="Arial Narrow"/>
      <w:b/>
      <w:color w:val="0000FF"/>
      <w:sz w:val="20"/>
    </w:rPr>
  </w:style>
  <w:style w:type="paragraph" w:customStyle="1" w:styleId="Champparag">
    <w:name w:val="Champ_parag"/>
    <w:basedOn w:val="Normal"/>
    <w:pPr>
      <w:ind w:left="57"/>
      <w:jc w:val="right"/>
    </w:pPr>
    <w:rPr>
      <w:rFonts w:ascii="Arial Narrow" w:hAnsi="Arial Narrow"/>
      <w:b/>
      <w:color w:val="0000FF"/>
    </w:rPr>
  </w:style>
  <w:style w:type="paragraph" w:customStyle="1" w:styleId="Corpsdeparagraphe">
    <w:name w:val="Corps de paragraphe"/>
    <w:basedOn w:val="Normal"/>
    <w:pPr>
      <w:spacing w:before="120" w:after="120"/>
    </w:pPr>
  </w:style>
  <w:style w:type="paragraph" w:customStyle="1" w:styleId="Descripchamp">
    <w:name w:val="Descrip_champ"/>
    <w:basedOn w:val="Normal"/>
    <w:pPr>
      <w:pBdr>
        <w:left w:val="single" w:sz="4" w:space="4" w:color="808080"/>
      </w:pBdr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rocdure">
    <w:name w:val="Procédure"/>
    <w:basedOn w:val="Corpsdeparagraphe"/>
    <w:pPr>
      <w:numPr>
        <w:numId w:val="9"/>
      </w:numPr>
      <w:spacing w:before="60" w:after="60"/>
    </w:pPr>
  </w:style>
  <w:style w:type="paragraph" w:customStyle="1" w:styleId="pucesnum">
    <w:name w:val="puces_num"/>
    <w:basedOn w:val="Normal"/>
    <w:pPr>
      <w:numPr>
        <w:numId w:val="11"/>
      </w:numPr>
      <w:spacing w:before="40" w:after="40"/>
      <w:ind w:left="357" w:hanging="357"/>
    </w:pPr>
  </w:style>
  <w:style w:type="paragraph" w:customStyle="1" w:styleId="resultat">
    <w:name w:val="resultat"/>
    <w:basedOn w:val="Corpsdeparagraphe"/>
    <w:pPr>
      <w:ind w:left="5954"/>
    </w:pPr>
    <w:rPr>
      <w:i/>
      <w:sz w:val="18"/>
    </w:rPr>
  </w:style>
  <w:style w:type="character" w:customStyle="1" w:styleId="touche">
    <w:name w:val="touche"/>
    <w:basedOn w:val="champ"/>
    <w:rPr>
      <w:rFonts w:ascii="Arial Narrow" w:hAnsi="Arial Narrow"/>
      <w:b/>
      <w:color w:val="000000"/>
      <w:sz w:val="20"/>
    </w:rPr>
  </w:style>
  <w:style w:type="paragraph" w:customStyle="1" w:styleId="TableauMU">
    <w:name w:val="Tableau MU"/>
    <w:basedOn w:val="Normal"/>
    <w:pPr>
      <w:pBdr>
        <w:top w:val="single" w:sz="6" w:space="0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tabs>
        <w:tab w:val="center" w:pos="4536"/>
        <w:tab w:val="right" w:pos="9072"/>
      </w:tabs>
      <w:ind w:right="3119"/>
    </w:pPr>
    <w:rPr>
      <w:rFonts w:cs="Courier New"/>
      <w:b/>
      <w:bCs/>
      <w:sz w:val="12"/>
      <w:szCs w:val="12"/>
    </w:rPr>
  </w:style>
  <w:style w:type="paragraph" w:customStyle="1" w:styleId="Style2">
    <w:name w:val="Style2"/>
    <w:basedOn w:val="Normal"/>
    <w:rsid w:val="00A02CA2"/>
    <w:rPr>
      <w:rFonts w:cs="Tahoma"/>
      <w:b/>
      <w:bCs/>
      <w:color w:val="FF6600"/>
      <w:szCs w:val="22"/>
      <w:lang w:val="fr-CH"/>
    </w:rPr>
  </w:style>
  <w:style w:type="paragraph" w:customStyle="1" w:styleId="normalN1">
    <w:name w:val="normal N1"/>
    <w:basedOn w:val="Normal"/>
    <w:pPr>
      <w:ind w:left="380"/>
    </w:pPr>
  </w:style>
  <w:style w:type="paragraph" w:customStyle="1" w:styleId="normalN2">
    <w:name w:val="normal N2"/>
    <w:basedOn w:val="normalN1"/>
    <w:pPr>
      <w:ind w:left="720"/>
    </w:pPr>
    <w:rPr>
      <w:lang w:val="de-DE"/>
    </w:rPr>
  </w:style>
  <w:style w:type="paragraph" w:customStyle="1" w:styleId="normalN3">
    <w:name w:val="normal N3"/>
    <w:basedOn w:val="normalN1"/>
    <w:pPr>
      <w:ind w:left="1077"/>
    </w:pPr>
  </w:style>
  <w:style w:type="paragraph" w:customStyle="1" w:styleId="LgendeN2">
    <w:name w:val="Légende N2"/>
    <w:basedOn w:val="Lgende"/>
    <w:pPr>
      <w:ind w:left="720"/>
    </w:pPr>
    <w:rPr>
      <w:sz w:val="18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">
    <w:name w:val="Body Text"/>
    <w:basedOn w:val="Normal"/>
    <w:pPr>
      <w:ind w:right="-1"/>
    </w:pPr>
  </w:style>
  <w:style w:type="paragraph" w:styleId="Corpsdetexte2">
    <w:name w:val="Body Text 2"/>
    <w:basedOn w:val="Normal"/>
  </w:style>
  <w:style w:type="paragraph" w:customStyle="1" w:styleId="FigN2">
    <w:name w:val="Fig N2"/>
    <w:basedOn w:val="normalN2"/>
    <w:rPr>
      <w:b/>
      <w:sz w:val="16"/>
      <w:lang w:val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Notedebasdepage">
    <w:name w:val="footnote text"/>
    <w:basedOn w:val="Normal"/>
    <w:semiHidden/>
    <w:pPr>
      <w:spacing w:before="120"/>
      <w:ind w:left="425"/>
    </w:pPr>
    <w:rPr>
      <w:rFonts w:ascii="Century Gothic" w:hAnsi="Century Gothic"/>
    </w:rPr>
  </w:style>
  <w:style w:type="character" w:customStyle="1" w:styleId="Stylepersonneldecomposition">
    <w:name w:val="Style personnel de composition"/>
    <w:basedOn w:val="Policepardfaut"/>
    <w:rPr>
      <w:rFonts w:ascii="Arial" w:hAnsi="Arial" w:cs="Arial"/>
      <w:color w:val="auto"/>
      <w:sz w:val="20"/>
    </w:rPr>
  </w:style>
  <w:style w:type="character" w:customStyle="1" w:styleId="Stylepersonnelderponse">
    <w:name w:val="Style personnel de réponse"/>
    <w:basedOn w:val="Policepardfaut"/>
    <w:rPr>
      <w:rFonts w:ascii="Arial" w:hAnsi="Arial" w:cs="Arial"/>
      <w:color w:val="auto"/>
      <w:sz w:val="20"/>
    </w:r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styleId="TM1">
    <w:name w:val="toc 1"/>
    <w:basedOn w:val="Normal"/>
    <w:next w:val="Normal"/>
    <w:autoRedefine/>
    <w:uiPriority w:val="39"/>
    <w:rsid w:val="00EA5CE4"/>
    <w:pPr>
      <w:spacing w:before="120" w:after="120"/>
    </w:pPr>
    <w:rPr>
      <w:caps/>
      <w:color w:val="6B6350"/>
      <w:sz w:val="28"/>
    </w:rPr>
  </w:style>
  <w:style w:type="paragraph" w:styleId="TM2">
    <w:name w:val="toc 2"/>
    <w:basedOn w:val="Normal"/>
    <w:next w:val="Normal"/>
    <w:autoRedefine/>
    <w:uiPriority w:val="39"/>
    <w:rsid w:val="00EA5CE4"/>
    <w:pPr>
      <w:ind w:left="200"/>
    </w:pPr>
    <w:rPr>
      <w:color w:val="6B6350"/>
    </w:rPr>
  </w:style>
  <w:style w:type="paragraph" w:styleId="TM3">
    <w:name w:val="toc 3"/>
    <w:basedOn w:val="Normal"/>
    <w:next w:val="Normal"/>
    <w:autoRedefine/>
    <w:uiPriority w:val="39"/>
    <w:rsid w:val="00EA5CE4"/>
    <w:pPr>
      <w:ind w:left="400"/>
    </w:pPr>
    <w:rPr>
      <w:color w:val="6B6350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Texte1">
    <w:name w:val="Texte 1"/>
    <w:basedOn w:val="Normal"/>
    <w:pPr>
      <w:keepNext/>
      <w:keepLines/>
      <w:overflowPunct/>
      <w:autoSpaceDE/>
      <w:autoSpaceDN/>
      <w:adjustRightInd/>
      <w:ind w:left="142"/>
      <w:jc w:val="left"/>
      <w:textAlignment w:val="auto"/>
    </w:pPr>
    <w:rPr>
      <w:sz w:val="20"/>
      <w:szCs w:val="24"/>
    </w:rPr>
  </w:style>
  <w:style w:type="paragraph" w:customStyle="1" w:styleId="Texte2">
    <w:name w:val="Texte 2"/>
    <w:basedOn w:val="Texte1"/>
    <w:pPr>
      <w:ind w:left="284"/>
    </w:pPr>
  </w:style>
  <w:style w:type="paragraph" w:customStyle="1" w:styleId="Tableau-Ligne">
    <w:name w:val="Tableau - Ligne"/>
    <w:basedOn w:val="Normal"/>
    <w:pPr>
      <w:keepNext/>
      <w:keepLines/>
      <w:overflowPunct/>
      <w:autoSpaceDE/>
      <w:autoSpaceDN/>
      <w:adjustRightInd/>
      <w:spacing w:before="120" w:after="120"/>
      <w:jc w:val="left"/>
      <w:textAlignment w:val="auto"/>
    </w:pPr>
    <w:rPr>
      <w:sz w:val="20"/>
      <w:szCs w:val="24"/>
    </w:rPr>
  </w:style>
  <w:style w:type="paragraph" w:customStyle="1" w:styleId="StyleHistoriqVersionsArial10pt">
    <w:name w:val="Style HistoriqVersions + Arial 10 pt"/>
    <w:basedOn w:val="HistoriqVersions"/>
    <w:rPr>
      <w:sz w:val="20"/>
    </w:rPr>
  </w:style>
  <w:style w:type="paragraph" w:customStyle="1" w:styleId="StyleTexte1HautSimpleAutomatique05ptpaisseurdutr">
    <w:name w:val="Style Texte 1 + Haut: (Simple Automatique  05 pt Épaisseur du tr..."/>
    <w:basedOn w:val="Texte1"/>
    <w:pPr>
      <w:pBdr>
        <w:top w:val="single" w:sz="4" w:space="1" w:color="auto"/>
        <w:bottom w:val="single" w:sz="4" w:space="1" w:color="auto"/>
      </w:pBdr>
    </w:pPr>
    <w:rPr>
      <w:szCs w:val="20"/>
    </w:rPr>
  </w:style>
  <w:style w:type="character" w:customStyle="1" w:styleId="StyleGras">
    <w:name w:val="Style Gras"/>
    <w:basedOn w:val="Policepardfaut"/>
    <w:rPr>
      <w:rFonts w:ascii="Arial" w:hAnsi="Arial"/>
      <w:b/>
      <w:bCs/>
    </w:rPr>
  </w:style>
  <w:style w:type="paragraph" w:customStyle="1" w:styleId="StyleStyle2Gauche005cmSuspendu123cm">
    <w:name w:val="Style Style2 + Gauche :  005 cm Suspendu : 123 cm"/>
    <w:basedOn w:val="Style2"/>
    <w:rsid w:val="00E05669"/>
    <w:pPr>
      <w:ind w:left="727" w:hanging="700"/>
    </w:pPr>
    <w:rPr>
      <w:rFonts w:cs="Times New Roman"/>
      <w:sz w:val="24"/>
    </w:rPr>
  </w:style>
  <w:style w:type="paragraph" w:customStyle="1" w:styleId="StyleStyleStyle2Gauche005cmSuspendu123cmGaucheG">
    <w:name w:val="Style Style Style2 + Gauche :  005 cm Suspendu : 123 cm + Gauche G..."/>
    <w:basedOn w:val="StyleStyle2Gauche005cmSuspendu123cm"/>
    <w:rsid w:val="00A02CA2"/>
    <w:pPr>
      <w:ind w:left="827" w:hanging="827"/>
      <w:jc w:val="left"/>
    </w:pPr>
    <w:rPr>
      <w:szCs w:val="24"/>
    </w:rPr>
  </w:style>
  <w:style w:type="character" w:styleId="Numrodepage">
    <w:name w:val="page number"/>
    <w:basedOn w:val="Policepardfaut"/>
    <w:rsid w:val="00CA56FB"/>
  </w:style>
  <w:style w:type="paragraph" w:customStyle="1" w:styleId="normalN110">
    <w:name w:val="normal N110"/>
    <w:basedOn w:val="Normal"/>
    <w:link w:val="normalN110CarCar"/>
    <w:autoRedefine/>
    <w:rsid w:val="00EA5CE4"/>
    <w:rPr>
      <w:sz w:val="20"/>
    </w:rPr>
  </w:style>
  <w:style w:type="table" w:styleId="Grilledutableau">
    <w:name w:val="Table Grid"/>
    <w:basedOn w:val="TableauNormal"/>
    <w:rsid w:val="00EA5CE4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  <w:tblPr>
      <w:tblInd w:w="0" w:type="dxa"/>
      <w:tblBorders>
        <w:top w:val="single" w:sz="4" w:space="0" w:color="A69F8F"/>
        <w:left w:val="single" w:sz="4" w:space="0" w:color="A69F8F"/>
        <w:bottom w:val="single" w:sz="4" w:space="0" w:color="A69F8F"/>
        <w:right w:val="single" w:sz="4" w:space="0" w:color="A69F8F"/>
        <w:insideH w:val="single" w:sz="4" w:space="0" w:color="A69F8F"/>
        <w:insideV w:val="single" w:sz="4" w:space="0" w:color="A69F8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normalN110CarCar">
    <w:name w:val="normal N110 Car Car"/>
    <w:basedOn w:val="Policepardfaut"/>
    <w:link w:val="normalN110"/>
    <w:rsid w:val="00EA5CE4"/>
    <w:rPr>
      <w:rFonts w:ascii="Arial" w:hAnsi="Arial"/>
      <w:lang w:val="fr-FR" w:eastAsia="fr-FR" w:bidi="ar-SA"/>
    </w:rPr>
  </w:style>
  <w:style w:type="paragraph" w:customStyle="1" w:styleId="Stylenomrubrique">
    <w:name w:val="Style nom rubrique"/>
    <w:basedOn w:val="Normal"/>
    <w:link w:val="StylenomrubriqueCar"/>
    <w:rsid w:val="00EA5CE4"/>
    <w:rPr>
      <w:b/>
      <w:color w:val="EE7F00"/>
      <w:sz w:val="24"/>
    </w:rPr>
  </w:style>
  <w:style w:type="character" w:customStyle="1" w:styleId="StylenomrubriqueCar">
    <w:name w:val="Style nom rubrique Car"/>
    <w:basedOn w:val="Policepardfaut"/>
    <w:link w:val="Stylenomrubrique"/>
    <w:rsid w:val="00EA5CE4"/>
    <w:rPr>
      <w:rFonts w:ascii="Arial" w:hAnsi="Arial"/>
      <w:b/>
      <w:color w:val="EE7F00"/>
      <w:sz w:val="24"/>
      <w:lang w:val="fr-FR" w:eastAsia="fr-FR" w:bidi="ar-SA"/>
    </w:rPr>
  </w:style>
  <w:style w:type="paragraph" w:customStyle="1" w:styleId="StyleTitretableau">
    <w:name w:val="Style Titre tableau"/>
    <w:basedOn w:val="Normal"/>
    <w:autoRedefine/>
    <w:rsid w:val="00EA5CE4"/>
    <w:pPr>
      <w:jc w:val="center"/>
    </w:pPr>
    <w:rPr>
      <w:b/>
      <w:color w:val="6B6350"/>
      <w:sz w:val="20"/>
    </w:rPr>
  </w:style>
  <w:style w:type="paragraph" w:customStyle="1" w:styleId="Style2nomrubrique">
    <w:name w:val="Style2 nom rubrique"/>
    <w:basedOn w:val="Stylenomrubrique"/>
    <w:autoRedefine/>
    <w:rsid w:val="00B72CFE"/>
    <w:pPr>
      <w:shd w:val="clear" w:color="auto" w:fill="A69F8F"/>
      <w:spacing w:before="120"/>
      <w:jc w:val="right"/>
    </w:pPr>
    <w:rPr>
      <w:rFonts w:asciiTheme="minorHAnsi" w:hAnsiTheme="minorHAnsi"/>
      <w:b w:val="0"/>
      <w:caps/>
      <w:color w:val="FFFFFF"/>
      <w:sz w:val="32"/>
    </w:rPr>
  </w:style>
  <w:style w:type="paragraph" w:customStyle="1" w:styleId="ZoneRfrence">
    <w:name w:val="Zone Référence"/>
    <w:basedOn w:val="Normal"/>
    <w:autoRedefine/>
    <w:rsid w:val="00EA5CE4"/>
    <w:rPr>
      <w:b/>
      <w:sz w:val="20"/>
    </w:rPr>
  </w:style>
  <w:style w:type="paragraph" w:customStyle="1" w:styleId="Zoneprojet">
    <w:name w:val="Zone projet"/>
    <w:basedOn w:val="Normal"/>
    <w:autoRedefine/>
    <w:rsid w:val="00EA5CE4"/>
    <w:rPr>
      <w:b/>
      <w:sz w:val="28"/>
    </w:rPr>
  </w:style>
  <w:style w:type="paragraph" w:customStyle="1" w:styleId="Zonetypededocument">
    <w:name w:val="Zone type de document"/>
    <w:basedOn w:val="Normal"/>
    <w:autoRedefine/>
    <w:rsid w:val="00EA5CE4"/>
    <w:pPr>
      <w:ind w:left="176"/>
      <w:jc w:val="right"/>
    </w:pPr>
    <w:rPr>
      <w:b/>
      <w:color w:val="EE7F00"/>
      <w:sz w:val="52"/>
    </w:rPr>
  </w:style>
  <w:style w:type="paragraph" w:customStyle="1" w:styleId="Stylesoustitre">
    <w:name w:val="Style sous titre"/>
    <w:basedOn w:val="Stylenomrubrique"/>
    <w:rsid w:val="00EA5CE4"/>
    <w:rPr>
      <w:sz w:val="20"/>
    </w:rPr>
  </w:style>
  <w:style w:type="paragraph" w:customStyle="1" w:styleId="Enum1">
    <w:name w:val="Enum1"/>
    <w:basedOn w:val="Normal"/>
    <w:rsid w:val="00EA5CE4"/>
    <w:pPr>
      <w:overflowPunct/>
      <w:autoSpaceDE/>
      <w:autoSpaceDN/>
      <w:adjustRightInd/>
      <w:ind w:left="561" w:hanging="278"/>
      <w:textAlignment w:val="auto"/>
    </w:pPr>
    <w:rPr>
      <w:rFonts w:ascii="Times New Roman" w:hAnsi="Times New Roman"/>
      <w:sz w:val="24"/>
    </w:rPr>
  </w:style>
  <w:style w:type="paragraph" w:customStyle="1" w:styleId="normalArial10">
    <w:name w:val="normal Arial 10"/>
    <w:basedOn w:val="Normal"/>
    <w:autoRedefine/>
    <w:rsid w:val="0060079E"/>
    <w:rPr>
      <w:sz w:val="20"/>
    </w:rPr>
  </w:style>
  <w:style w:type="paragraph" w:styleId="Textedebulles">
    <w:name w:val="Balloon Text"/>
    <w:basedOn w:val="Normal"/>
    <w:link w:val="TextedebullesCar"/>
    <w:rsid w:val="004C16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C16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2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Titre1">
    <w:name w:val="heading 1"/>
    <w:basedOn w:val="Normal"/>
    <w:next w:val="Normal"/>
    <w:autoRedefine/>
    <w:qFormat/>
    <w:rsid w:val="004C16BF"/>
    <w:pPr>
      <w:numPr>
        <w:numId w:val="20"/>
      </w:numPr>
      <w:spacing w:before="240" w:after="120"/>
      <w:outlineLvl w:val="0"/>
    </w:pPr>
    <w:rPr>
      <w:b/>
      <w:caps/>
      <w:color w:val="A69F8F"/>
      <w:kern w:val="28"/>
      <w:sz w:val="28"/>
    </w:rPr>
  </w:style>
  <w:style w:type="paragraph" w:styleId="Titre2">
    <w:name w:val="heading 2"/>
    <w:basedOn w:val="Normal"/>
    <w:next w:val="Normal"/>
    <w:autoRedefine/>
    <w:qFormat/>
    <w:rsid w:val="00821731"/>
    <w:pPr>
      <w:keepNext/>
      <w:numPr>
        <w:ilvl w:val="1"/>
        <w:numId w:val="20"/>
      </w:numPr>
      <w:overflowPunct/>
      <w:autoSpaceDE/>
      <w:autoSpaceDN/>
      <w:adjustRightInd/>
      <w:spacing w:before="180" w:after="120"/>
      <w:jc w:val="left"/>
      <w:textAlignment w:val="auto"/>
      <w:outlineLvl w:val="1"/>
    </w:pPr>
    <w:rPr>
      <w:rFonts w:asciiTheme="minorHAnsi" w:hAnsiTheme="minorHAnsi" w:cs="Arial"/>
      <w:b/>
      <w:bCs/>
      <w:iCs/>
      <w:color w:val="EE7F00"/>
      <w:sz w:val="26"/>
      <w:szCs w:val="28"/>
    </w:rPr>
  </w:style>
  <w:style w:type="paragraph" w:styleId="Titre3">
    <w:name w:val="heading 3"/>
    <w:basedOn w:val="Normal"/>
    <w:next w:val="Normal"/>
    <w:autoRedefine/>
    <w:qFormat/>
    <w:rsid w:val="00F17CC2"/>
    <w:pPr>
      <w:keepNext/>
      <w:numPr>
        <w:ilvl w:val="2"/>
        <w:numId w:val="20"/>
      </w:numPr>
      <w:spacing w:before="180" w:after="120"/>
      <w:outlineLvl w:val="2"/>
    </w:pPr>
    <w:rPr>
      <w:rFonts w:ascii="Arial Gras" w:hAnsi="Arial Gras"/>
      <w:b/>
      <w:color w:val="6B6350"/>
      <w:u w:val="single"/>
    </w:rPr>
  </w:style>
  <w:style w:type="paragraph" w:styleId="Titre4">
    <w:name w:val="heading 4"/>
    <w:basedOn w:val="Titre3"/>
    <w:next w:val="normalN3"/>
    <w:qFormat/>
    <w:rsid w:val="004D299B"/>
    <w:pPr>
      <w:numPr>
        <w:ilvl w:val="3"/>
      </w:numPr>
      <w:outlineLvl w:val="3"/>
    </w:pPr>
    <w:rPr>
      <w:bCs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0"/>
      </w:numPr>
      <w:outlineLvl w:val="4"/>
    </w:pPr>
    <w:rPr>
      <w:rFonts w:cs="Arial"/>
      <w:b/>
      <w:sz w:val="18"/>
    </w:rPr>
  </w:style>
  <w:style w:type="paragraph" w:styleId="Titre6">
    <w:name w:val="heading 6"/>
    <w:basedOn w:val="Normal"/>
    <w:next w:val="Normal"/>
    <w:qFormat/>
    <w:rsid w:val="00EA5CE4"/>
    <w:pPr>
      <w:numPr>
        <w:ilvl w:val="5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EA5CE4"/>
    <w:pPr>
      <w:numPr>
        <w:ilvl w:val="6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A5CE4"/>
    <w:pPr>
      <w:numPr>
        <w:ilvl w:val="7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A5CE4"/>
    <w:pPr>
      <w:numPr>
        <w:ilvl w:val="8"/>
        <w:numId w:val="20"/>
      </w:numPr>
      <w:overflowPunct/>
      <w:autoSpaceDE/>
      <w:autoSpaceDN/>
      <w:adjustRightInd/>
      <w:spacing w:before="240" w:after="60"/>
      <w:jc w:val="left"/>
      <w:textAlignment w:val="auto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istoriqVersions">
    <w:name w:val="HistoriqVersions"/>
    <w:basedOn w:val="Normal"/>
    <w:rPr>
      <w:rFonts w:cs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au">
    <w:name w:val="Tableau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4688"/>
    </w:pPr>
    <w:rPr>
      <w:rFonts w:cs="Courier New"/>
      <w:sz w:val="12"/>
    </w:rPr>
  </w:style>
  <w:style w:type="paragraph" w:customStyle="1" w:styleId="Style1">
    <w:name w:val="Style1"/>
    <w:basedOn w:val="Normal"/>
    <w:pPr>
      <w:pBdr>
        <w:top w:val="single" w:sz="6" w:space="0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tabs>
        <w:tab w:val="center" w:pos="4536"/>
        <w:tab w:val="right" w:pos="9072"/>
      </w:tabs>
    </w:pPr>
    <w:rPr>
      <w:b/>
      <w:sz w:val="12"/>
    </w:rPr>
  </w:style>
  <w:style w:type="paragraph" w:customStyle="1" w:styleId="pucesetapes">
    <w:name w:val="puces_etapes"/>
    <w:basedOn w:val="Normal"/>
    <w:pPr>
      <w:numPr>
        <w:numId w:val="10"/>
      </w:numPr>
      <w:spacing w:before="40" w:after="40"/>
    </w:pPr>
  </w:style>
  <w:style w:type="paragraph" w:customStyle="1" w:styleId="Astuce">
    <w:name w:val="Astuce"/>
    <w:basedOn w:val="Normal"/>
    <w:pPr>
      <w:pBdr>
        <w:left w:val="single" w:sz="18" w:space="4" w:color="C0C0C0"/>
      </w:pBdr>
    </w:pPr>
  </w:style>
  <w:style w:type="character" w:customStyle="1" w:styleId="champ">
    <w:name w:val="champ"/>
    <w:basedOn w:val="Policepardfaut"/>
    <w:rPr>
      <w:rFonts w:ascii="Arial Narrow" w:hAnsi="Arial Narrow"/>
      <w:b/>
      <w:color w:val="0000FF"/>
      <w:sz w:val="20"/>
    </w:rPr>
  </w:style>
  <w:style w:type="paragraph" w:customStyle="1" w:styleId="Champparag">
    <w:name w:val="Champ_parag"/>
    <w:basedOn w:val="Normal"/>
    <w:pPr>
      <w:ind w:left="57"/>
      <w:jc w:val="right"/>
    </w:pPr>
    <w:rPr>
      <w:rFonts w:ascii="Arial Narrow" w:hAnsi="Arial Narrow"/>
      <w:b/>
      <w:color w:val="0000FF"/>
    </w:rPr>
  </w:style>
  <w:style w:type="paragraph" w:customStyle="1" w:styleId="Corpsdeparagraphe">
    <w:name w:val="Corps de paragraphe"/>
    <w:basedOn w:val="Normal"/>
    <w:pPr>
      <w:spacing w:before="120" w:after="120"/>
    </w:pPr>
  </w:style>
  <w:style w:type="paragraph" w:customStyle="1" w:styleId="Descripchamp">
    <w:name w:val="Descrip_champ"/>
    <w:basedOn w:val="Normal"/>
    <w:pPr>
      <w:pBdr>
        <w:left w:val="single" w:sz="4" w:space="4" w:color="808080"/>
      </w:pBdr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rocdure">
    <w:name w:val="Procédure"/>
    <w:basedOn w:val="Corpsdeparagraphe"/>
    <w:pPr>
      <w:numPr>
        <w:numId w:val="9"/>
      </w:numPr>
      <w:spacing w:before="60" w:after="60"/>
    </w:pPr>
  </w:style>
  <w:style w:type="paragraph" w:customStyle="1" w:styleId="pucesnum">
    <w:name w:val="puces_num"/>
    <w:basedOn w:val="Normal"/>
    <w:pPr>
      <w:numPr>
        <w:numId w:val="11"/>
      </w:numPr>
      <w:spacing w:before="40" w:after="40"/>
      <w:ind w:left="357" w:hanging="357"/>
    </w:pPr>
  </w:style>
  <w:style w:type="paragraph" w:customStyle="1" w:styleId="resultat">
    <w:name w:val="resultat"/>
    <w:basedOn w:val="Corpsdeparagraphe"/>
    <w:pPr>
      <w:ind w:left="5954"/>
    </w:pPr>
    <w:rPr>
      <w:i/>
      <w:sz w:val="18"/>
    </w:rPr>
  </w:style>
  <w:style w:type="character" w:customStyle="1" w:styleId="touche">
    <w:name w:val="touche"/>
    <w:basedOn w:val="champ"/>
    <w:rPr>
      <w:rFonts w:ascii="Arial Narrow" w:hAnsi="Arial Narrow"/>
      <w:b/>
      <w:color w:val="000000"/>
      <w:sz w:val="20"/>
    </w:rPr>
  </w:style>
  <w:style w:type="paragraph" w:customStyle="1" w:styleId="TableauMU">
    <w:name w:val="Tableau MU"/>
    <w:basedOn w:val="Normal"/>
    <w:pPr>
      <w:pBdr>
        <w:top w:val="single" w:sz="6" w:space="0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tabs>
        <w:tab w:val="center" w:pos="4536"/>
        <w:tab w:val="right" w:pos="9072"/>
      </w:tabs>
      <w:ind w:right="3119"/>
    </w:pPr>
    <w:rPr>
      <w:rFonts w:cs="Courier New"/>
      <w:b/>
      <w:bCs/>
      <w:sz w:val="12"/>
      <w:szCs w:val="12"/>
    </w:rPr>
  </w:style>
  <w:style w:type="paragraph" w:customStyle="1" w:styleId="Style2">
    <w:name w:val="Style2"/>
    <w:basedOn w:val="Normal"/>
    <w:rsid w:val="00A02CA2"/>
    <w:rPr>
      <w:rFonts w:cs="Tahoma"/>
      <w:b/>
      <w:bCs/>
      <w:color w:val="FF6600"/>
      <w:szCs w:val="22"/>
      <w:lang w:val="fr-CH"/>
    </w:rPr>
  </w:style>
  <w:style w:type="paragraph" w:customStyle="1" w:styleId="normalN1">
    <w:name w:val="normal N1"/>
    <w:basedOn w:val="Normal"/>
    <w:pPr>
      <w:ind w:left="380"/>
    </w:pPr>
  </w:style>
  <w:style w:type="paragraph" w:customStyle="1" w:styleId="normalN2">
    <w:name w:val="normal N2"/>
    <w:basedOn w:val="normalN1"/>
    <w:pPr>
      <w:ind w:left="720"/>
    </w:pPr>
    <w:rPr>
      <w:lang w:val="de-DE"/>
    </w:rPr>
  </w:style>
  <w:style w:type="paragraph" w:customStyle="1" w:styleId="normalN3">
    <w:name w:val="normal N3"/>
    <w:basedOn w:val="normalN1"/>
    <w:pPr>
      <w:ind w:left="1077"/>
    </w:pPr>
  </w:style>
  <w:style w:type="paragraph" w:customStyle="1" w:styleId="LgendeN2">
    <w:name w:val="Légende N2"/>
    <w:basedOn w:val="Lgende"/>
    <w:pPr>
      <w:ind w:left="720"/>
    </w:pPr>
    <w:rPr>
      <w:sz w:val="18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Corpsdetexte">
    <w:name w:val="Body Text"/>
    <w:basedOn w:val="Normal"/>
    <w:pPr>
      <w:ind w:right="-1"/>
    </w:pPr>
  </w:style>
  <w:style w:type="paragraph" w:styleId="Corpsdetexte2">
    <w:name w:val="Body Text 2"/>
    <w:basedOn w:val="Normal"/>
  </w:style>
  <w:style w:type="paragraph" w:customStyle="1" w:styleId="FigN2">
    <w:name w:val="Fig N2"/>
    <w:basedOn w:val="normalN2"/>
    <w:rPr>
      <w:b/>
      <w:sz w:val="16"/>
      <w:lang w:val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Notedebasdepage">
    <w:name w:val="footnote text"/>
    <w:basedOn w:val="Normal"/>
    <w:semiHidden/>
    <w:pPr>
      <w:spacing w:before="120"/>
      <w:ind w:left="425"/>
    </w:pPr>
    <w:rPr>
      <w:rFonts w:ascii="Century Gothic" w:hAnsi="Century Gothic"/>
    </w:rPr>
  </w:style>
  <w:style w:type="character" w:customStyle="1" w:styleId="Stylepersonneldecomposition">
    <w:name w:val="Style personnel de composition"/>
    <w:basedOn w:val="Policepardfaut"/>
    <w:rPr>
      <w:rFonts w:ascii="Arial" w:hAnsi="Arial" w:cs="Arial"/>
      <w:color w:val="auto"/>
      <w:sz w:val="20"/>
    </w:rPr>
  </w:style>
  <w:style w:type="character" w:customStyle="1" w:styleId="Stylepersonnelderponse">
    <w:name w:val="Style personnel de réponse"/>
    <w:basedOn w:val="Policepardfaut"/>
    <w:rPr>
      <w:rFonts w:ascii="Arial" w:hAnsi="Arial" w:cs="Arial"/>
      <w:color w:val="auto"/>
      <w:sz w:val="20"/>
    </w:r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styleId="TM1">
    <w:name w:val="toc 1"/>
    <w:basedOn w:val="Normal"/>
    <w:next w:val="Normal"/>
    <w:autoRedefine/>
    <w:uiPriority w:val="39"/>
    <w:rsid w:val="00EA5CE4"/>
    <w:pPr>
      <w:spacing w:before="120" w:after="120"/>
    </w:pPr>
    <w:rPr>
      <w:caps/>
      <w:color w:val="6B6350"/>
      <w:sz w:val="28"/>
    </w:rPr>
  </w:style>
  <w:style w:type="paragraph" w:styleId="TM2">
    <w:name w:val="toc 2"/>
    <w:basedOn w:val="Normal"/>
    <w:next w:val="Normal"/>
    <w:autoRedefine/>
    <w:uiPriority w:val="39"/>
    <w:rsid w:val="00EA5CE4"/>
    <w:pPr>
      <w:ind w:left="200"/>
    </w:pPr>
    <w:rPr>
      <w:color w:val="6B6350"/>
    </w:rPr>
  </w:style>
  <w:style w:type="paragraph" w:styleId="TM3">
    <w:name w:val="toc 3"/>
    <w:basedOn w:val="Normal"/>
    <w:next w:val="Normal"/>
    <w:autoRedefine/>
    <w:uiPriority w:val="39"/>
    <w:rsid w:val="00EA5CE4"/>
    <w:pPr>
      <w:ind w:left="400"/>
    </w:pPr>
    <w:rPr>
      <w:color w:val="6B6350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Texte1">
    <w:name w:val="Texte 1"/>
    <w:basedOn w:val="Normal"/>
    <w:pPr>
      <w:keepNext/>
      <w:keepLines/>
      <w:overflowPunct/>
      <w:autoSpaceDE/>
      <w:autoSpaceDN/>
      <w:adjustRightInd/>
      <w:ind w:left="142"/>
      <w:jc w:val="left"/>
      <w:textAlignment w:val="auto"/>
    </w:pPr>
    <w:rPr>
      <w:sz w:val="20"/>
      <w:szCs w:val="24"/>
    </w:rPr>
  </w:style>
  <w:style w:type="paragraph" w:customStyle="1" w:styleId="Texte2">
    <w:name w:val="Texte 2"/>
    <w:basedOn w:val="Texte1"/>
    <w:pPr>
      <w:ind w:left="284"/>
    </w:pPr>
  </w:style>
  <w:style w:type="paragraph" w:customStyle="1" w:styleId="Tableau-Ligne">
    <w:name w:val="Tableau - Ligne"/>
    <w:basedOn w:val="Normal"/>
    <w:pPr>
      <w:keepNext/>
      <w:keepLines/>
      <w:overflowPunct/>
      <w:autoSpaceDE/>
      <w:autoSpaceDN/>
      <w:adjustRightInd/>
      <w:spacing w:before="120" w:after="120"/>
      <w:jc w:val="left"/>
      <w:textAlignment w:val="auto"/>
    </w:pPr>
    <w:rPr>
      <w:sz w:val="20"/>
      <w:szCs w:val="24"/>
    </w:rPr>
  </w:style>
  <w:style w:type="paragraph" w:customStyle="1" w:styleId="StyleHistoriqVersionsArial10pt">
    <w:name w:val="Style HistoriqVersions + Arial 10 pt"/>
    <w:basedOn w:val="HistoriqVersions"/>
    <w:rPr>
      <w:sz w:val="20"/>
    </w:rPr>
  </w:style>
  <w:style w:type="paragraph" w:customStyle="1" w:styleId="StyleTexte1HautSimpleAutomatique05ptpaisseurdutr">
    <w:name w:val="Style Texte 1 + Haut: (Simple Automatique  05 pt Épaisseur du tr..."/>
    <w:basedOn w:val="Texte1"/>
    <w:pPr>
      <w:pBdr>
        <w:top w:val="single" w:sz="4" w:space="1" w:color="auto"/>
        <w:bottom w:val="single" w:sz="4" w:space="1" w:color="auto"/>
      </w:pBdr>
    </w:pPr>
    <w:rPr>
      <w:szCs w:val="20"/>
    </w:rPr>
  </w:style>
  <w:style w:type="character" w:customStyle="1" w:styleId="StyleGras">
    <w:name w:val="Style Gras"/>
    <w:basedOn w:val="Policepardfaut"/>
    <w:rPr>
      <w:rFonts w:ascii="Arial" w:hAnsi="Arial"/>
      <w:b/>
      <w:bCs/>
    </w:rPr>
  </w:style>
  <w:style w:type="paragraph" w:customStyle="1" w:styleId="StyleStyle2Gauche005cmSuspendu123cm">
    <w:name w:val="Style Style2 + Gauche :  005 cm Suspendu : 123 cm"/>
    <w:basedOn w:val="Style2"/>
    <w:rsid w:val="00E05669"/>
    <w:pPr>
      <w:ind w:left="727" w:hanging="700"/>
    </w:pPr>
    <w:rPr>
      <w:rFonts w:cs="Times New Roman"/>
      <w:sz w:val="24"/>
    </w:rPr>
  </w:style>
  <w:style w:type="paragraph" w:customStyle="1" w:styleId="StyleStyleStyle2Gauche005cmSuspendu123cmGaucheG">
    <w:name w:val="Style Style Style2 + Gauche :  005 cm Suspendu : 123 cm + Gauche G..."/>
    <w:basedOn w:val="StyleStyle2Gauche005cmSuspendu123cm"/>
    <w:rsid w:val="00A02CA2"/>
    <w:pPr>
      <w:ind w:left="827" w:hanging="827"/>
      <w:jc w:val="left"/>
    </w:pPr>
    <w:rPr>
      <w:szCs w:val="24"/>
    </w:rPr>
  </w:style>
  <w:style w:type="character" w:styleId="Numrodepage">
    <w:name w:val="page number"/>
    <w:basedOn w:val="Policepardfaut"/>
    <w:rsid w:val="00CA56FB"/>
  </w:style>
  <w:style w:type="paragraph" w:customStyle="1" w:styleId="normalN110">
    <w:name w:val="normal N110"/>
    <w:basedOn w:val="Normal"/>
    <w:link w:val="normalN110CarCar"/>
    <w:autoRedefine/>
    <w:rsid w:val="00EA5CE4"/>
    <w:rPr>
      <w:sz w:val="20"/>
    </w:rPr>
  </w:style>
  <w:style w:type="table" w:styleId="Grilledutableau">
    <w:name w:val="Table Grid"/>
    <w:basedOn w:val="TableauNormal"/>
    <w:rsid w:val="00EA5CE4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  <w:tblPr>
      <w:tblInd w:w="0" w:type="dxa"/>
      <w:tblBorders>
        <w:top w:val="single" w:sz="4" w:space="0" w:color="A69F8F"/>
        <w:left w:val="single" w:sz="4" w:space="0" w:color="A69F8F"/>
        <w:bottom w:val="single" w:sz="4" w:space="0" w:color="A69F8F"/>
        <w:right w:val="single" w:sz="4" w:space="0" w:color="A69F8F"/>
        <w:insideH w:val="single" w:sz="4" w:space="0" w:color="A69F8F"/>
        <w:insideV w:val="single" w:sz="4" w:space="0" w:color="A69F8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normalN110CarCar">
    <w:name w:val="normal N110 Car Car"/>
    <w:basedOn w:val="Policepardfaut"/>
    <w:link w:val="normalN110"/>
    <w:rsid w:val="00EA5CE4"/>
    <w:rPr>
      <w:rFonts w:ascii="Arial" w:hAnsi="Arial"/>
      <w:lang w:val="fr-FR" w:eastAsia="fr-FR" w:bidi="ar-SA"/>
    </w:rPr>
  </w:style>
  <w:style w:type="paragraph" w:customStyle="1" w:styleId="Stylenomrubrique">
    <w:name w:val="Style nom rubrique"/>
    <w:basedOn w:val="Normal"/>
    <w:link w:val="StylenomrubriqueCar"/>
    <w:rsid w:val="00EA5CE4"/>
    <w:rPr>
      <w:b/>
      <w:color w:val="EE7F00"/>
      <w:sz w:val="24"/>
    </w:rPr>
  </w:style>
  <w:style w:type="character" w:customStyle="1" w:styleId="StylenomrubriqueCar">
    <w:name w:val="Style nom rubrique Car"/>
    <w:basedOn w:val="Policepardfaut"/>
    <w:link w:val="Stylenomrubrique"/>
    <w:rsid w:val="00EA5CE4"/>
    <w:rPr>
      <w:rFonts w:ascii="Arial" w:hAnsi="Arial"/>
      <w:b/>
      <w:color w:val="EE7F00"/>
      <w:sz w:val="24"/>
      <w:lang w:val="fr-FR" w:eastAsia="fr-FR" w:bidi="ar-SA"/>
    </w:rPr>
  </w:style>
  <w:style w:type="paragraph" w:customStyle="1" w:styleId="StyleTitretableau">
    <w:name w:val="Style Titre tableau"/>
    <w:basedOn w:val="Normal"/>
    <w:autoRedefine/>
    <w:rsid w:val="00EA5CE4"/>
    <w:pPr>
      <w:jc w:val="center"/>
    </w:pPr>
    <w:rPr>
      <w:b/>
      <w:color w:val="6B6350"/>
      <w:sz w:val="20"/>
    </w:rPr>
  </w:style>
  <w:style w:type="paragraph" w:customStyle="1" w:styleId="Style2nomrubrique">
    <w:name w:val="Style2 nom rubrique"/>
    <w:basedOn w:val="Stylenomrubrique"/>
    <w:autoRedefine/>
    <w:rsid w:val="00B72CFE"/>
    <w:pPr>
      <w:shd w:val="clear" w:color="auto" w:fill="A69F8F"/>
      <w:spacing w:before="120"/>
      <w:jc w:val="right"/>
    </w:pPr>
    <w:rPr>
      <w:rFonts w:asciiTheme="minorHAnsi" w:hAnsiTheme="minorHAnsi"/>
      <w:b w:val="0"/>
      <w:caps/>
      <w:color w:val="FFFFFF"/>
      <w:sz w:val="32"/>
    </w:rPr>
  </w:style>
  <w:style w:type="paragraph" w:customStyle="1" w:styleId="ZoneRfrence">
    <w:name w:val="Zone Référence"/>
    <w:basedOn w:val="Normal"/>
    <w:autoRedefine/>
    <w:rsid w:val="00EA5CE4"/>
    <w:rPr>
      <w:b/>
      <w:sz w:val="20"/>
    </w:rPr>
  </w:style>
  <w:style w:type="paragraph" w:customStyle="1" w:styleId="Zoneprojet">
    <w:name w:val="Zone projet"/>
    <w:basedOn w:val="Normal"/>
    <w:autoRedefine/>
    <w:rsid w:val="00EA5CE4"/>
    <w:rPr>
      <w:b/>
      <w:sz w:val="28"/>
    </w:rPr>
  </w:style>
  <w:style w:type="paragraph" w:customStyle="1" w:styleId="Zonetypededocument">
    <w:name w:val="Zone type de document"/>
    <w:basedOn w:val="Normal"/>
    <w:autoRedefine/>
    <w:rsid w:val="00EA5CE4"/>
    <w:pPr>
      <w:ind w:left="176"/>
      <w:jc w:val="right"/>
    </w:pPr>
    <w:rPr>
      <w:b/>
      <w:color w:val="EE7F00"/>
      <w:sz w:val="52"/>
    </w:rPr>
  </w:style>
  <w:style w:type="paragraph" w:customStyle="1" w:styleId="Stylesoustitre">
    <w:name w:val="Style sous titre"/>
    <w:basedOn w:val="Stylenomrubrique"/>
    <w:rsid w:val="00EA5CE4"/>
    <w:rPr>
      <w:sz w:val="20"/>
    </w:rPr>
  </w:style>
  <w:style w:type="paragraph" w:customStyle="1" w:styleId="Enum1">
    <w:name w:val="Enum1"/>
    <w:basedOn w:val="Normal"/>
    <w:rsid w:val="00EA5CE4"/>
    <w:pPr>
      <w:overflowPunct/>
      <w:autoSpaceDE/>
      <w:autoSpaceDN/>
      <w:adjustRightInd/>
      <w:ind w:left="561" w:hanging="278"/>
      <w:textAlignment w:val="auto"/>
    </w:pPr>
    <w:rPr>
      <w:rFonts w:ascii="Times New Roman" w:hAnsi="Times New Roman"/>
      <w:sz w:val="24"/>
    </w:rPr>
  </w:style>
  <w:style w:type="paragraph" w:customStyle="1" w:styleId="normalArial10">
    <w:name w:val="normal Arial 10"/>
    <w:basedOn w:val="Normal"/>
    <w:autoRedefine/>
    <w:rsid w:val="0060079E"/>
    <w:rPr>
      <w:sz w:val="20"/>
    </w:rPr>
  </w:style>
  <w:style w:type="paragraph" w:styleId="Textedebulles">
    <w:name w:val="Balloon Text"/>
    <w:basedOn w:val="Normal"/>
    <w:link w:val="TextedebullesCar"/>
    <w:rsid w:val="004C16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C16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384">
          <w:marLeft w:val="19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897">
          <w:marLeft w:val="197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://mandiko/Methodes/psnext/Documents%20partages/MO_SCIFORMA_Gestion%20des%20ressources%20et%20des%20utilisateurs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pril-technologies.com/" TargetMode="External"/><Relationship Id="rId2" Type="http://schemas.openxmlformats.org/officeDocument/2006/relationships/hyperlink" Target="http://www.april.com" TargetMode="External"/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OFFICE\WINWORD\April%20Technologies\Doc.%20Projets\MO_Mode_Operatoir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EFE77121E5D49B253A304830BB0C3" ma:contentTypeVersion="0" ma:contentTypeDescription="Crée un document." ma:contentTypeScope="" ma:versionID="5db8f4023e6c17602432e113c39de0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5DE70-220E-499A-ADF0-3A0FCE311EC5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0B6C4D4-C0C2-47D2-AE8F-DDA78DD0A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917B0-5E1C-43F4-9DF9-3F7638472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MO_Mode_Operatoire.dot</Template>
  <TotalTime>0</TotalTime>
  <Pages>9</Pages>
  <Words>1781</Words>
  <Characters>9797</Characters>
  <Application>Microsoft Office Word</Application>
  <DocSecurity>4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 operatoire</vt:lpstr>
    </vt:vector>
  </TitlesOfParts>
  <Company>APRIL Technologies</Company>
  <LinksUpToDate>false</LinksUpToDate>
  <CharactersWithSpaces>11555</CharactersWithSpaces>
  <SharedDoc>false</SharedDoc>
  <HLinks>
    <vt:vector size="60" baseType="variant"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_Toc304986413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_Toc304986412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_Toc304986411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_Toc304986410</vt:lpwstr>
      </vt:variant>
      <vt:variant>
        <vt:i4>1572923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_Toc304986409</vt:lpwstr>
      </vt:variant>
      <vt:variant>
        <vt:i4>1572923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_Toc304986408</vt:lpwstr>
      </vt:variant>
      <vt:variant>
        <vt:i4>1572923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_Toc304986407</vt:lpwstr>
      </vt:variant>
      <vt:variant>
        <vt:i4>1572923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_Toc304986406</vt:lpwstr>
      </vt:variant>
      <vt:variant>
        <vt:i4>2949245</vt:i4>
      </vt:variant>
      <vt:variant>
        <vt:i4>24</vt:i4>
      </vt:variant>
      <vt:variant>
        <vt:i4>0</vt:i4>
      </vt:variant>
      <vt:variant>
        <vt:i4>5</vt:i4>
      </vt:variant>
      <vt:variant>
        <vt:lpwstr>http://www.april-technologies.com/</vt:lpwstr>
      </vt:variant>
      <vt:variant>
        <vt:lpwstr/>
      </vt:variant>
      <vt:variant>
        <vt:i4>5898248</vt:i4>
      </vt:variant>
      <vt:variant>
        <vt:i4>21</vt:i4>
      </vt:variant>
      <vt:variant>
        <vt:i4>0</vt:i4>
      </vt:variant>
      <vt:variant>
        <vt:i4>5</vt:i4>
      </vt:variant>
      <vt:variant>
        <vt:lpwstr>http://www.april.com/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 operatoire</dc:title>
  <dc:creator>SEYER Sandrine</dc:creator>
  <cp:lastModifiedBy>GOZLAN Gilles</cp:lastModifiedBy>
  <cp:revision>2</cp:revision>
  <cp:lastPrinted>1900-12-31T23:00:00Z</cp:lastPrinted>
  <dcterms:created xsi:type="dcterms:W3CDTF">2018-11-08T13:29:00Z</dcterms:created>
  <dcterms:modified xsi:type="dcterms:W3CDTF">2018-11-08T13:29:00Z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0x010100B48EFE77121E5D49B253A304830BB0C3</vt:lpwstr>
  </property>
</Properties>
</file>